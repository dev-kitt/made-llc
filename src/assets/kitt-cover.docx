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71"/>
        <w:tblW w:w="114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360"/>
        <w:gridCol w:w="360"/>
        <w:gridCol w:w="6840"/>
        <w:gridCol w:w="95"/>
      </w:tblGrid>
      <w:tr w:rsidR="006B36A2" w14:paraId="7CC15110" w14:textId="77777777" w:rsidTr="00420B3E">
        <w:trPr>
          <w:trHeight w:val="3168"/>
        </w:trPr>
        <w:tc>
          <w:tcPr>
            <w:tcW w:w="3780" w:type="dxa"/>
            <w:vAlign w:val="bottom"/>
          </w:tcPr>
          <w:p w14:paraId="23605BF5" w14:textId="13C0506E" w:rsidR="001B2ABD" w:rsidRDefault="00B8382C" w:rsidP="00B8382C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3DA41C2" wp14:editId="5D177B9D">
                  <wp:extent cx="2139950" cy="2139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2B49654" w14:textId="77777777" w:rsidR="001B2ABD" w:rsidRDefault="001B2ABD" w:rsidP="006B36A2">
            <w:pPr>
              <w:tabs>
                <w:tab w:val="left" w:pos="990"/>
              </w:tabs>
            </w:pPr>
          </w:p>
        </w:tc>
        <w:tc>
          <w:tcPr>
            <w:tcW w:w="7295" w:type="dxa"/>
            <w:gridSpan w:val="3"/>
            <w:vAlign w:val="center"/>
          </w:tcPr>
          <w:p w14:paraId="5EF532AB" w14:textId="77777777" w:rsidR="0076461E" w:rsidRDefault="0076461E" w:rsidP="00420B3E">
            <w:pPr>
              <w:pStyle w:val="Title"/>
              <w:jc w:val="right"/>
              <w:rPr>
                <w:rFonts w:ascii="Broadway" w:hAnsi="Broadway"/>
                <w:color w:val="752EB0" w:themeColor="accent2" w:themeShade="BF"/>
                <w:sz w:val="72"/>
                <w:szCs w:val="72"/>
              </w:rPr>
            </w:pPr>
          </w:p>
          <w:p w14:paraId="24F7E391" w14:textId="49691270" w:rsidR="001B2ABD" w:rsidRPr="00420B3E" w:rsidRDefault="00DE6A16" w:rsidP="00420B3E">
            <w:pPr>
              <w:pStyle w:val="Title"/>
              <w:jc w:val="right"/>
              <w:rPr>
                <w:rFonts w:ascii="Broadway" w:hAnsi="Broadway"/>
                <w:color w:val="301D7D" w:themeColor="accent3" w:themeShade="80"/>
                <w:sz w:val="72"/>
                <w:szCs w:val="72"/>
              </w:rPr>
            </w:pPr>
            <w:r w:rsidRPr="00420B3E">
              <w:rPr>
                <w:rFonts w:ascii="Broadway" w:hAnsi="Broadway"/>
                <w:color w:val="752EB0" w:themeColor="accent2" w:themeShade="BF"/>
                <w:sz w:val="72"/>
                <w:szCs w:val="72"/>
              </w:rPr>
              <w:t>Keith</w:t>
            </w:r>
            <w:r w:rsidR="00237D0D" w:rsidRPr="00420B3E">
              <w:rPr>
                <w:rFonts w:ascii="Broadway" w:hAnsi="Broadway"/>
                <w:color w:val="752EB0" w:themeColor="accent2" w:themeShade="BF"/>
                <w:sz w:val="72"/>
                <w:szCs w:val="72"/>
              </w:rPr>
              <w:t xml:space="preserve"> </w:t>
            </w:r>
            <w:r w:rsidRPr="00420B3E">
              <w:rPr>
                <w:rFonts w:ascii="Broadway" w:hAnsi="Broadway"/>
                <w:color w:val="301D7D" w:themeColor="accent3" w:themeShade="80"/>
                <w:sz w:val="72"/>
                <w:szCs w:val="72"/>
              </w:rPr>
              <w:t>Hudson</w:t>
            </w:r>
          </w:p>
          <w:p w14:paraId="54E1FD5A" w14:textId="30F7ABB5" w:rsidR="001B2ABD" w:rsidRPr="004B565A" w:rsidRDefault="00DE6A16" w:rsidP="00420B3E">
            <w:pPr>
              <w:jc w:val="right"/>
              <w:rPr>
                <w:rFonts w:ascii="Calibri Light" w:hAnsi="Calibri Light" w:cs="Calibri Light"/>
                <w:color w:val="121D44"/>
                <w:spacing w:val="20"/>
              </w:rPr>
            </w:pPr>
            <w:r w:rsidRPr="004B565A">
              <w:rPr>
                <w:rFonts w:ascii="Calibri Light" w:hAnsi="Calibri Light" w:cs="Calibri Light"/>
                <w:color w:val="121D44"/>
                <w:spacing w:val="20"/>
                <w:w w:val="52"/>
                <w:sz w:val="36"/>
                <w:szCs w:val="44"/>
              </w:rPr>
              <w:t>SOFTWARE QA ENGINEER</w:t>
            </w:r>
            <w:r w:rsidR="00617A18">
              <w:rPr>
                <w:rFonts w:ascii="Calibri Light" w:hAnsi="Calibri Light" w:cs="Calibri Light"/>
                <w:color w:val="121D44"/>
                <w:spacing w:val="20"/>
                <w:w w:val="52"/>
                <w:sz w:val="36"/>
                <w:szCs w:val="44"/>
              </w:rPr>
              <w:t>ING EXPERT</w:t>
            </w:r>
          </w:p>
        </w:tc>
      </w:tr>
      <w:tr w:rsidR="006B36A2" w14:paraId="4367B361" w14:textId="77777777" w:rsidTr="00420B3E">
        <w:trPr>
          <w:gridAfter w:val="1"/>
          <w:wAfter w:w="95" w:type="dxa"/>
          <w:trHeight w:val="3168"/>
        </w:trPr>
        <w:tc>
          <w:tcPr>
            <w:tcW w:w="3780" w:type="dxa"/>
          </w:tcPr>
          <w:p w14:paraId="68146B40" w14:textId="77675298" w:rsidR="00D624BD" w:rsidRPr="00714C2D" w:rsidRDefault="008B77D6" w:rsidP="0076461E">
            <w:pPr>
              <w:pStyle w:val="Heading3"/>
              <w:spacing w:after="0"/>
              <w:rPr>
                <w:rFonts w:ascii="Bahnschrift Light SemiCondensed" w:hAnsi="Bahnschrift Light SemiCondensed"/>
                <w:sz w:val="36"/>
                <w:szCs w:val="32"/>
              </w:rPr>
            </w:pP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Certified</w:t>
            </w:r>
            <w:r w:rsidR="00702F75" w:rsidRPr="00702F75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®</w:t>
            </w:r>
            <w:r w:rsidR="00702F75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Scrum Master,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Automation Engineer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ing</w:t>
            </w:r>
            <w:r w:rsidR="00A62884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A62884" w:rsidRPr="00A62884">
              <w:rPr>
                <w:rFonts w:ascii="Segoe UI Emoji" w:eastAsiaTheme="minorEastAsia" w:hAnsi="Segoe UI Emoji" w:cs="Segoe UI Emoji"/>
                <w:b w:val="0"/>
                <w:caps w:val="0"/>
                <w:color w:val="auto"/>
                <w:sz w:val="22"/>
                <w:szCs w:val="28"/>
              </w:rPr>
              <w:t>🦄</w:t>
            </w:r>
            <w:r w:rsidR="00A62884" w:rsidRPr="00A62884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and Software Quality Assurance </w:t>
            </w:r>
            <w:r w:rsidR="0076461E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E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xpert</w:t>
            </w:r>
            <w:r w:rsidR="0076461E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.</w:t>
            </w:r>
          </w:p>
          <w:p w14:paraId="0D7630C5" w14:textId="0678C74D" w:rsidR="00036450" w:rsidRPr="00CB0055" w:rsidRDefault="00000000" w:rsidP="00B8382C">
            <w:pPr>
              <w:pStyle w:val="Heading3"/>
              <w:spacing w:after="0"/>
            </w:pPr>
            <w:sdt>
              <w:sdtPr>
                <w:id w:val="-1954003311"/>
                <w:placeholder>
                  <w:docPart w:val="AB1CD644682547D09A248E7A5F695D6A"/>
                </w:placeholder>
                <w:temporary/>
                <w:showingPlcHdr/>
                <w15:appearance w15:val="hidden"/>
              </w:sdtPr>
              <w:sdtContent>
                <w:r w:rsidR="00CB0055" w:rsidRPr="003A0684">
                  <w:rPr>
                    <w:rFonts w:ascii="Bahnschrift SemiBold" w:hAnsi="Bahnschrift SemiBold"/>
                  </w:rPr>
                  <w:t>Contact</w:t>
                </w:r>
              </w:sdtContent>
            </w:sdt>
          </w:p>
          <w:sdt>
            <w:sdtPr>
              <w:id w:val="1111563247"/>
              <w:placeholder>
                <w:docPart w:val="CD0F71D592784988A0C3A31DD9D9492D"/>
              </w:placeholder>
              <w:temporary/>
              <w:showingPlcHdr/>
              <w15:appearance w15:val="hidden"/>
            </w:sdtPr>
            <w:sdtContent>
              <w:p w14:paraId="0A39BABB" w14:textId="77777777" w:rsidR="004D3011" w:rsidRDefault="004D3011" w:rsidP="00B8382C">
                <w:r w:rsidRPr="003A0684">
                  <w:rPr>
                    <w:b/>
                    <w:bCs/>
                    <w:sz w:val="20"/>
                    <w:szCs w:val="24"/>
                  </w:rPr>
                  <w:t>PHONE:</w:t>
                </w:r>
              </w:p>
            </w:sdtContent>
          </w:sdt>
          <w:p w14:paraId="63BD3E25" w14:textId="7A067C27" w:rsidR="004D3011" w:rsidRPr="003A0684" w:rsidRDefault="00525A6A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404-</w:t>
            </w:r>
            <w:r w:rsidR="00C42C33">
              <w:rPr>
                <w:rFonts w:ascii="Bahnschrift Light SemiCondensed" w:hAnsi="Bahnschrift Light SemiCondensed"/>
                <w:sz w:val="20"/>
                <w:szCs w:val="24"/>
              </w:rPr>
              <w:t>***</w:t>
            </w: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-</w:t>
            </w:r>
            <w:r w:rsidR="00C42C33">
              <w:rPr>
                <w:rFonts w:ascii="Bahnschrift Light SemiCondensed" w:hAnsi="Bahnschrift Light SemiCondensed"/>
                <w:sz w:val="20"/>
                <w:szCs w:val="24"/>
              </w:rPr>
              <w:t>****</w:t>
            </w:r>
          </w:p>
          <w:p w14:paraId="6E0603B4" w14:textId="77777777" w:rsidR="004D3011" w:rsidRPr="004D3011" w:rsidRDefault="004D3011" w:rsidP="00B8382C"/>
          <w:p w14:paraId="77C910AA" w14:textId="11067D5A" w:rsidR="004D3011" w:rsidRPr="003A0684" w:rsidRDefault="00BD4218" w:rsidP="00B8382C">
            <w:pPr>
              <w:rPr>
                <w:b/>
                <w:bCs/>
                <w:sz w:val="20"/>
                <w:szCs w:val="24"/>
              </w:rPr>
            </w:pPr>
            <w:r w:rsidRPr="003A0684">
              <w:rPr>
                <w:b/>
                <w:bCs/>
                <w:sz w:val="20"/>
                <w:szCs w:val="24"/>
              </w:rPr>
              <w:t>LINKS:</w:t>
            </w:r>
          </w:p>
          <w:p w14:paraId="07D4955F" w14:textId="6342584D" w:rsidR="00DE6A16" w:rsidRPr="00E17E05" w:rsidRDefault="00000000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hyperlink r:id="rId8" w:history="1">
              <w:r w:rsidR="00DE6A16" w:rsidRPr="003A0684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LinkedIn</w:t>
              </w:r>
            </w:hyperlink>
            <w:r w:rsidR="00212449" w:rsidRPr="003A0684">
              <w:rPr>
                <w:rFonts w:ascii="Bahnschrift Light SemiCondensed" w:hAnsi="Bahnschrift Light SemiCondensed"/>
                <w:sz w:val="20"/>
                <w:szCs w:val="24"/>
              </w:rPr>
              <w:t xml:space="preserve"> | </w:t>
            </w:r>
            <w:hyperlink r:id="rId9" w:history="1">
              <w:r w:rsidR="00567144" w:rsidRPr="003A0684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GitHub</w:t>
              </w:r>
            </w:hyperlink>
            <w:r w:rsidR="003A0684" w:rsidRPr="003A0684">
              <w:rPr>
                <w:rStyle w:val="Hyperlink"/>
                <w:rFonts w:ascii="Bahnschrift Light SemiCondensed" w:hAnsi="Bahnschrift Light SemiCondensed"/>
                <w:sz w:val="20"/>
                <w:szCs w:val="24"/>
                <w:u w:val="none"/>
              </w:rPr>
              <w:t xml:space="preserve"> </w:t>
            </w:r>
            <w:r w:rsidR="001855C3" w:rsidRPr="003A0684">
              <w:rPr>
                <w:rFonts w:ascii="Bahnschrift Light SemiCondensed" w:hAnsi="Bahnschrift Light SemiCondensed"/>
                <w:sz w:val="20"/>
                <w:szCs w:val="24"/>
              </w:rPr>
              <w:t xml:space="preserve">| </w:t>
            </w:r>
            <w:hyperlink r:id="rId10" w:history="1">
              <w:r w:rsidR="001855C3" w:rsidRPr="003A0684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Website</w:t>
              </w:r>
            </w:hyperlink>
            <w:r w:rsidR="00E17E05">
              <w:rPr>
                <w:rStyle w:val="Hyperlink"/>
                <w:rFonts w:ascii="Bahnschrift Light SemiCondensed" w:hAnsi="Bahnschrift Light SemiCondensed"/>
                <w:sz w:val="20"/>
                <w:szCs w:val="24"/>
                <w:u w:val="none"/>
              </w:rPr>
              <w:t xml:space="preserve"> </w:t>
            </w:r>
            <w:r w:rsidR="00E17E05" w:rsidRPr="00E17E05">
              <w:rPr>
                <w:rStyle w:val="Hyperlink"/>
                <w:rFonts w:ascii="Bahnschrift Light SemiCondensed" w:hAnsi="Bahnschrift Light SemiCondensed"/>
                <w:color w:val="auto"/>
                <w:sz w:val="20"/>
                <w:szCs w:val="24"/>
                <w:u w:val="none"/>
              </w:rPr>
              <w:t xml:space="preserve">| </w:t>
            </w:r>
            <w:hyperlink r:id="rId11" w:history="1">
              <w:r w:rsidR="00E17E05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Other</w:t>
              </w:r>
            </w:hyperlink>
          </w:p>
          <w:p w14:paraId="1BA13630" w14:textId="77777777" w:rsidR="004D3011" w:rsidRDefault="004D3011" w:rsidP="00B8382C"/>
          <w:sdt>
            <w:sdtPr>
              <w:rPr>
                <w:b/>
                <w:bCs/>
              </w:rPr>
              <w:id w:val="-240260293"/>
              <w:placeholder>
                <w:docPart w:val="A4FC3489D7764200A0B3C909DC447B7C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14:paraId="12A87EB8" w14:textId="728FAA53" w:rsidR="004D3011" w:rsidRDefault="004D3011" w:rsidP="00B8382C">
                <w:r w:rsidRPr="003A0684">
                  <w:rPr>
                    <w:b/>
                    <w:bCs/>
                    <w:sz w:val="20"/>
                    <w:szCs w:val="24"/>
                  </w:rPr>
                  <w:t>EMAIL:</w:t>
                </w:r>
              </w:p>
            </w:sdtContent>
          </w:sdt>
          <w:p w14:paraId="0359A977" w14:textId="4CEFF062" w:rsidR="00D624BD" w:rsidRPr="003A0684" w:rsidRDefault="00000000" w:rsidP="00B8382C">
            <w:pPr>
              <w:rPr>
                <w:rStyle w:val="Hyperlink"/>
                <w:rFonts w:ascii="Bahnschrift Light SemiCondensed" w:hAnsi="Bahnschrift Light SemiCondensed"/>
                <w:sz w:val="20"/>
                <w:szCs w:val="24"/>
              </w:rPr>
            </w:pPr>
            <w:hyperlink r:id="rId12" w:history="1">
              <w:r w:rsidR="00E17E05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kitt@made.llc</w:t>
              </w:r>
            </w:hyperlink>
          </w:p>
          <w:p w14:paraId="66F631CC" w14:textId="77777777" w:rsidR="00D624BD" w:rsidRPr="00D624BD" w:rsidRDefault="00D624BD" w:rsidP="00B8382C"/>
          <w:p w14:paraId="404694BF" w14:textId="41584CE3" w:rsidR="00D624BD" w:rsidRPr="003A0684" w:rsidRDefault="00D624BD" w:rsidP="00B8382C">
            <w:pPr>
              <w:pStyle w:val="Heading3"/>
              <w:spacing w:after="0"/>
              <w:rPr>
                <w:rFonts w:ascii="Bahnschrift SemiBold" w:hAnsi="Bahnschrift SemiBold"/>
              </w:rPr>
            </w:pPr>
            <w:r w:rsidRPr="003A0684">
              <w:rPr>
                <w:rFonts w:ascii="Bahnschrift SemiBold" w:hAnsi="Bahnschrift SemiBold"/>
              </w:rPr>
              <w:t>Education</w:t>
            </w:r>
          </w:p>
          <w:p w14:paraId="738A6505" w14:textId="0496E7AE" w:rsidR="00D624BD" w:rsidRPr="003A0684" w:rsidRDefault="00D624BD" w:rsidP="00B8382C">
            <w:pPr>
              <w:rPr>
                <w:rFonts w:ascii="Bahnschrift SemiBold" w:hAnsi="Bahnschrift SemiBold"/>
                <w:b/>
                <w:bCs/>
                <w:sz w:val="20"/>
                <w:szCs w:val="24"/>
              </w:rPr>
            </w:pPr>
            <w:r w:rsidRPr="003A0684">
              <w:rPr>
                <w:rFonts w:ascii="Bahnschrift SemiBold" w:hAnsi="Bahnschrift SemiBold"/>
                <w:b/>
                <w:bCs/>
                <w:sz w:val="20"/>
                <w:szCs w:val="24"/>
              </w:rPr>
              <w:t>Kennesaw State University</w:t>
            </w:r>
          </w:p>
          <w:p w14:paraId="2C42A420" w14:textId="48965479" w:rsidR="00D624BD" w:rsidRPr="003A0684" w:rsidRDefault="00D624BD" w:rsidP="00B8382C">
            <w:pPr>
              <w:rPr>
                <w:rFonts w:ascii="Bahnschrift SemiBold SemiConden" w:hAnsi="Bahnschrift SemiBold SemiConden"/>
                <w:i/>
                <w:iCs/>
                <w:sz w:val="20"/>
                <w:szCs w:val="24"/>
              </w:rPr>
            </w:pPr>
            <w:r w:rsidRPr="003A0684">
              <w:rPr>
                <w:rFonts w:ascii="Bahnschrift SemiBold SemiConden" w:hAnsi="Bahnschrift SemiBold SemiConden"/>
                <w:i/>
                <w:iCs/>
                <w:sz w:val="20"/>
                <w:szCs w:val="24"/>
              </w:rPr>
              <w:t>[Aug 2012] to [Dec 2015]</w:t>
            </w:r>
          </w:p>
          <w:p w14:paraId="18D4BF1E" w14:textId="77777777" w:rsidR="00760B5C" w:rsidRDefault="00D624BD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B.B.A. Information Systems (3.6)</w:t>
            </w:r>
          </w:p>
          <w:p w14:paraId="0EADF73B" w14:textId="2940A064" w:rsidR="009144CC" w:rsidRDefault="009144CC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</w:p>
          <w:p w14:paraId="2F55E9CE" w14:textId="77777777" w:rsidR="009532D9" w:rsidRDefault="009532D9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</w:p>
          <w:p w14:paraId="7D84657B" w14:textId="0DF756A3" w:rsidR="009144CC" w:rsidRDefault="009144CC" w:rsidP="009144CC">
            <w:pPr>
              <w:rPr>
                <w:rFonts w:ascii="Segoe UI" w:hAnsi="Segoe UI" w:cs="Segoe UI"/>
              </w:rPr>
            </w:pPr>
            <w:r>
              <w:rPr>
                <w:b/>
                <w:bCs/>
              </w:rPr>
              <w:t xml:space="preserve">SCRIPTING: </w:t>
            </w:r>
            <w:bookmarkStart w:id="0" w:name="_Hlk124757084"/>
            <w:r>
              <w:rPr>
                <w:rFonts w:ascii="Segoe UI Emoji" w:hAnsi="Segoe UI Emoji" w:cs="Segoe UI Emoji"/>
              </w:rPr>
              <w:t>🦏</w:t>
            </w:r>
            <w:r>
              <w:rPr>
                <w:rFonts w:ascii="Segoe UI" w:hAnsi="Segoe UI" w:cs="Segoe UI"/>
              </w:rPr>
              <w:t xml:space="preserve"> JavaScript | </w:t>
            </w:r>
            <w:r>
              <w:rPr>
                <w:rFonts w:ascii="Segoe UI Emoji" w:hAnsi="Segoe UI Emoji" w:cs="Segoe UI Emoji"/>
              </w:rPr>
              <w:t>☕</w:t>
            </w:r>
            <w:r>
              <w:rPr>
                <w:rFonts w:ascii="Segoe UI" w:hAnsi="Segoe UI" w:cs="Segoe UI"/>
              </w:rPr>
              <w:t xml:space="preserve"> Java | </w:t>
            </w:r>
            <w:r>
              <w:rPr>
                <w:rFonts w:ascii="Segoe UI Emoji" w:hAnsi="Segoe UI Emoji" w:cs="Segoe UI Emoji"/>
              </w:rPr>
              <w:t>🐍</w:t>
            </w:r>
            <w:r>
              <w:rPr>
                <w:rFonts w:ascii="Segoe UI" w:hAnsi="Segoe UI" w:cs="Segoe UI"/>
              </w:rPr>
              <w:t xml:space="preserve"> Python</w:t>
            </w:r>
            <w:r w:rsidR="009532D9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 xml:space="preserve"> | </w:t>
            </w:r>
            <w:r>
              <w:rPr>
                <w:rFonts w:ascii="Segoe UI Emoji" w:hAnsi="Segoe UI Emoji" w:cs="Segoe UI Emoji"/>
              </w:rPr>
              <w:t>💲</w:t>
            </w:r>
            <w:r>
              <w:rPr>
                <w:rFonts w:ascii="Segoe UI" w:hAnsi="Segoe UI" w:cs="Segoe UI"/>
              </w:rPr>
              <w:t xml:space="preserve">Bash | </w:t>
            </w:r>
            <w:r>
              <w:rPr>
                <w:rFonts w:ascii="Segoe UI Emoji" w:hAnsi="Segoe UI Emoji" w:cs="Segoe UI Emoji"/>
              </w:rPr>
              <w:t>🐚</w:t>
            </w:r>
            <w:r>
              <w:rPr>
                <w:rFonts w:ascii="Segoe UI" w:hAnsi="Segoe UI" w:cs="Segoe UI"/>
              </w:rPr>
              <w:t xml:space="preserve"> Shell | </w:t>
            </w:r>
            <w:r>
              <w:rPr>
                <w:rFonts w:ascii="Segoe UI Emoji" w:hAnsi="Segoe UI Emoji" w:cs="Segoe UI Emoji"/>
              </w:rPr>
              <w:t>🐘</w:t>
            </w:r>
            <w:r>
              <w:rPr>
                <w:rFonts w:ascii="Segoe UI" w:hAnsi="Segoe UI" w:cs="Segoe UI"/>
              </w:rPr>
              <w:t xml:space="preserve"> SQL | </w:t>
            </w:r>
            <w:r>
              <w:rPr>
                <w:rFonts w:ascii="Segoe UI Emoji" w:hAnsi="Segoe UI Emoji" w:cs="Segoe UI Emoji"/>
              </w:rPr>
              <w:t>🌈</w:t>
            </w:r>
            <w:r>
              <w:rPr>
                <w:rFonts w:ascii="Segoe UI" w:hAnsi="Segoe UI" w:cs="Segoe UI"/>
              </w:rPr>
              <w:t xml:space="preserve"> HTML/CSS | </w:t>
            </w:r>
            <w:r>
              <w:rPr>
                <w:rFonts w:ascii="Segoe UI Emoji" w:hAnsi="Segoe UI Emoji" w:cs="Segoe UI Emoji"/>
              </w:rPr>
              <w:t>🥒</w:t>
            </w:r>
            <w:r>
              <w:rPr>
                <w:rFonts w:ascii="Segoe UI" w:hAnsi="Segoe UI" w:cs="Segoe UI"/>
              </w:rPr>
              <w:t xml:space="preserve"> Gherkin | </w:t>
            </w:r>
            <w:r>
              <w:rPr>
                <w:rFonts w:ascii="Segoe UI Emoji" w:hAnsi="Segoe UI Emoji" w:cs="Segoe UI Emoji"/>
              </w:rPr>
              <w:t>🪒</w:t>
            </w:r>
            <w:r>
              <w:rPr>
                <w:rFonts w:ascii="Segoe UI" w:hAnsi="Segoe UI" w:cs="Segoe UI"/>
              </w:rPr>
              <w:t xml:space="preserve"> C# | </w:t>
            </w:r>
            <w:r>
              <w:rPr>
                <w:rFonts w:ascii="Segoe UI Emoji" w:hAnsi="Segoe UI Emoji" w:cs="Segoe UI Emoji"/>
              </w:rPr>
              <w:t>🐧</w:t>
            </w:r>
            <w:r>
              <w:rPr>
                <w:rFonts w:ascii="Segoe UI" w:hAnsi="Segoe UI" w:cs="Segoe UI"/>
              </w:rPr>
              <w:t xml:space="preserve"> VBScript</w:t>
            </w:r>
            <w:bookmarkEnd w:id="0"/>
          </w:p>
          <w:p w14:paraId="44B391DC" w14:textId="1F3F01AB" w:rsidR="009532D9" w:rsidRDefault="009532D9" w:rsidP="009144CC">
            <w:pPr>
              <w:rPr>
                <w:rFonts w:ascii="Segoe UI" w:hAnsi="Segoe UI" w:cs="Segoe UI"/>
              </w:rPr>
            </w:pPr>
          </w:p>
          <w:p w14:paraId="4F2FCFEB" w14:textId="096FC0BF" w:rsidR="009532D9" w:rsidRDefault="009532D9" w:rsidP="009144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 &amp; TOOLS: </w:t>
            </w:r>
            <w:bookmarkStart w:id="1" w:name="_Hlk124757243"/>
            <w:r>
              <w:rPr>
                <w:rFonts w:ascii="Segoe UI Emoji" w:hAnsi="Segoe UI Emoji" w:cs="Segoe UI Emoji"/>
              </w:rPr>
              <w:t>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SmartBear</w:t>
            </w:r>
            <w:proofErr w:type="spellEnd"/>
            <w:r>
              <w:rPr>
                <w:rFonts w:ascii="Segoe UI" w:hAnsi="Segoe UI" w:cs="Segoe UI"/>
              </w:rPr>
              <w:t xml:space="preserve">* | </w:t>
            </w:r>
            <w:r>
              <w:rPr>
                <w:rFonts w:ascii="Segoe UI Emoji" w:hAnsi="Segoe UI Emoji" w:cs="Segoe UI Emoji"/>
              </w:rPr>
              <w:t>😺</w:t>
            </w:r>
            <w:r>
              <w:rPr>
                <w:rFonts w:ascii="Segoe UI" w:hAnsi="Segoe UI" w:cs="Segoe UI"/>
              </w:rPr>
              <w:t xml:space="preserve"> GitHub | </w:t>
            </w:r>
            <w:r>
              <w:rPr>
                <w:rFonts w:ascii="Segoe UI Emoji" w:hAnsi="Segoe UI Emoji" w:cs="Segoe UI Emoji"/>
              </w:rPr>
              <w:t>🦥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AzureDevOps</w:t>
            </w:r>
            <w:proofErr w:type="spellEnd"/>
            <w:r>
              <w:rPr>
                <w:rFonts w:ascii="Segoe UI" w:hAnsi="Segoe UI" w:cs="Segoe UI"/>
              </w:rPr>
              <w:t xml:space="preserve"> | </w:t>
            </w:r>
            <w:r>
              <w:rPr>
                <w:rFonts w:ascii="Segoe UI Emoji" w:hAnsi="Segoe UI Emoji" w:cs="Segoe UI Emoji"/>
              </w:rPr>
              <w:t>🧑</w:t>
            </w:r>
            <w:r>
              <w:rPr>
                <w:rFonts w:ascii="Segoe UI" w:hAnsi="Segoe UI" w:cs="Segoe UI"/>
              </w:rPr>
              <w:t>‍</w:t>
            </w:r>
            <w:r>
              <w:rPr>
                <w:rFonts w:ascii="Segoe UI Emoji" w:hAnsi="Segoe UI Emoji" w:cs="Segoe UI Emoji"/>
              </w:rPr>
              <w:t>🚀</w:t>
            </w:r>
            <w:r>
              <w:rPr>
                <w:rFonts w:ascii="Segoe UI" w:hAnsi="Segoe UI" w:cs="Segoe UI"/>
              </w:rPr>
              <w:t xml:space="preserve"> Postman | </w:t>
            </w:r>
            <w:r>
              <w:rPr>
                <w:rFonts w:ascii="Segoe UI Emoji" w:hAnsi="Segoe UI Emoji" w:cs="Segoe UI Emoji"/>
              </w:rPr>
              <w:t>🖲️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WebdriverIO</w:t>
            </w:r>
            <w:proofErr w:type="spellEnd"/>
            <w:r>
              <w:rPr>
                <w:rFonts w:ascii="Segoe UI" w:hAnsi="Segoe UI" w:cs="Segoe UI"/>
              </w:rPr>
              <w:t xml:space="preserve"> | </w:t>
            </w:r>
            <w:r>
              <w:rPr>
                <w:rFonts w:ascii="Segoe UI Emoji" w:hAnsi="Segoe UI Emoji" w:cs="Segoe UI Emoji"/>
              </w:rPr>
              <w:t>👾</w:t>
            </w:r>
            <w:r>
              <w:rPr>
                <w:rFonts w:ascii="Segoe UI" w:hAnsi="Segoe UI" w:cs="Segoe UI"/>
              </w:rPr>
              <w:t xml:space="preserve"> Jira |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="Segoe UI" w:hAnsi="Segoe UI" w:cs="Segoe UI"/>
              </w:rPr>
              <w:t xml:space="preserve"> Cypress | </w:t>
            </w:r>
            <w:r>
              <w:rPr>
                <w:rFonts w:ascii="Segoe UI Emoji" w:hAnsi="Segoe UI Emoji" w:cs="Segoe UI Emoji"/>
              </w:rPr>
              <w:t>🐋</w:t>
            </w:r>
            <w:r>
              <w:rPr>
                <w:rFonts w:ascii="Segoe UI" w:hAnsi="Segoe UI" w:cs="Segoe UI"/>
              </w:rPr>
              <w:t xml:space="preserve"> AKS/Docker | </w:t>
            </w:r>
            <w:r>
              <w:rPr>
                <w:rFonts w:ascii="Segoe UI Emoji" w:hAnsi="Segoe UI Emoji" w:cs="Segoe UI Emoji"/>
              </w:rPr>
              <w:t>⚛️</w:t>
            </w:r>
            <w:r>
              <w:rPr>
                <w:rFonts w:ascii="Segoe UI" w:hAnsi="Segoe UI" w:cs="Segoe UI"/>
              </w:rPr>
              <w:t xml:space="preserve"> React/Node | </w:t>
            </w:r>
            <w:r>
              <w:rPr>
                <w:rFonts w:ascii="Segoe UI Emoji" w:hAnsi="Segoe UI Emoji" w:cs="Segoe UI Emoji"/>
              </w:rPr>
              <w:t>📎</w:t>
            </w:r>
            <w:r>
              <w:rPr>
                <w:rFonts w:ascii="Segoe UI" w:hAnsi="Segoe UI" w:cs="Segoe UI"/>
              </w:rPr>
              <w:t xml:space="preserve"> Microsoft | </w:t>
            </w:r>
            <w:r>
              <w:rPr>
                <w:rFonts w:ascii="Segoe UI Emoji" w:hAnsi="Segoe UI Emoji" w:cs="Segoe UI Emoji"/>
              </w:rPr>
              <w:t>🦍</w:t>
            </w:r>
            <w:r>
              <w:rPr>
                <w:rFonts w:ascii="Segoe UI" w:hAnsi="Segoe UI" w:cs="Segoe UI"/>
              </w:rPr>
              <w:t xml:space="preserve"> MongoDB | </w:t>
            </w:r>
            <w:r>
              <w:rPr>
                <w:rFonts w:ascii="Segoe UI Emoji" w:hAnsi="Segoe UI Emoji" w:cs="Segoe UI Emoji"/>
              </w:rPr>
              <w:t>🦖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GoogleDevOps</w:t>
            </w:r>
            <w:proofErr w:type="spellEnd"/>
            <w:r>
              <w:rPr>
                <w:rFonts w:ascii="Segoe UI" w:hAnsi="Segoe UI" w:cs="Segoe UI"/>
              </w:rPr>
              <w:t xml:space="preserve"> | </w:t>
            </w:r>
            <w:r>
              <w:rPr>
                <w:rFonts w:ascii="Segoe UI Emoji" w:hAnsi="Segoe UI Emoji" w:cs="Segoe UI Emoji"/>
              </w:rPr>
              <w:t>🔥</w:t>
            </w:r>
            <w:r>
              <w:rPr>
                <w:rFonts w:ascii="Segoe UI" w:hAnsi="Segoe UI" w:cs="Segoe UI"/>
              </w:rPr>
              <w:t xml:space="preserve"> Firebase | </w:t>
            </w:r>
            <w:r>
              <w:rPr>
                <w:rFonts w:ascii="Segoe UI Emoji" w:hAnsi="Segoe UI Emoji" w:cs="Segoe UI Emoji"/>
              </w:rPr>
              <w:t>☁️</w:t>
            </w:r>
            <w:r>
              <w:rPr>
                <w:rFonts w:ascii="Segoe UI" w:hAnsi="Segoe UI" w:cs="Segoe UI"/>
              </w:rPr>
              <w:t xml:space="preserve"> Azure | </w:t>
            </w:r>
            <w:r>
              <w:rPr>
                <w:rFonts w:ascii="Segoe UI Emoji" w:hAnsi="Segoe UI Emoji" w:cs="Segoe UI Emoji"/>
              </w:rPr>
              <w:t>📱</w:t>
            </w:r>
            <w:r>
              <w:rPr>
                <w:rFonts w:ascii="Segoe UI" w:hAnsi="Segoe UI" w:cs="Segoe UI"/>
              </w:rPr>
              <w:t xml:space="preserve"> Android | </w:t>
            </w:r>
            <w:r>
              <w:rPr>
                <w:rFonts w:ascii="Segoe UI Emoji" w:hAnsi="Segoe UI Emoji" w:cs="Segoe UI Emoji"/>
              </w:rPr>
              <w:t>🌐</w:t>
            </w:r>
            <w:r>
              <w:rPr>
                <w:rFonts w:ascii="Segoe UI" w:hAnsi="Segoe UI" w:cs="Segoe UI"/>
              </w:rPr>
              <w:t xml:space="preserve"> Web2 | </w:t>
            </w:r>
            <w:r>
              <w:rPr>
                <w:rFonts w:ascii="Segoe UI Emoji" w:hAnsi="Segoe UI Emoji" w:cs="Segoe UI Emoji"/>
              </w:rPr>
              <w:t>🪙</w:t>
            </w:r>
            <w:r>
              <w:rPr>
                <w:rFonts w:ascii="Segoe UI" w:hAnsi="Segoe UI" w:cs="Segoe UI"/>
              </w:rPr>
              <w:t xml:space="preserve"> Web3 | </w:t>
            </w:r>
            <w:r>
              <w:rPr>
                <w:rFonts w:ascii="Segoe UI Emoji" w:hAnsi="Segoe UI Emoji" w:cs="Segoe UI Emoji"/>
              </w:rPr>
              <w:t>🔐</w:t>
            </w:r>
            <w:r>
              <w:rPr>
                <w:rFonts w:ascii="Segoe UI" w:hAnsi="Segoe UI" w:cs="Segoe UI"/>
              </w:rPr>
              <w:t xml:space="preserve"> Database | </w:t>
            </w:r>
            <w:r>
              <w:rPr>
                <w:rFonts w:ascii="Segoe UI Emoji" w:hAnsi="Segoe UI Emoji" w:cs="Segoe UI Emoji"/>
              </w:rPr>
              <w:t>📐</w:t>
            </w:r>
            <w:r>
              <w:rPr>
                <w:rFonts w:ascii="Segoe UI" w:hAnsi="Segoe UI" w:cs="Segoe UI"/>
              </w:rPr>
              <w:t xml:space="preserve"> Architecture | </w:t>
            </w:r>
            <w:r>
              <w:rPr>
                <w:rFonts w:ascii="Segoe UI Emoji" w:hAnsi="Segoe UI Emoji" w:cs="Segoe UI Emoji"/>
              </w:rPr>
              <w:t>🚀</w:t>
            </w:r>
            <w:r>
              <w:rPr>
                <w:rFonts w:ascii="Segoe UI" w:hAnsi="Segoe UI" w:cs="Segoe UI"/>
              </w:rPr>
              <w:t xml:space="preserve"> CI/CD | </w:t>
            </w:r>
            <w:r>
              <w:rPr>
                <w:rFonts w:ascii="Segoe UI Emoji" w:hAnsi="Segoe UI Emoji" w:cs="Segoe UI Emoji"/>
              </w:rPr>
              <w:t>🛏️</w:t>
            </w:r>
            <w:r>
              <w:rPr>
                <w:rFonts w:ascii="Segoe UI" w:hAnsi="Segoe UI" w:cs="Segoe UI"/>
              </w:rPr>
              <w:t xml:space="preserve"> Embedded | </w:t>
            </w:r>
            <w:r>
              <w:rPr>
                <w:rFonts w:ascii="Segoe UI Emoji" w:hAnsi="Segoe UI Emoji" w:cs="Segoe UI Emoji"/>
              </w:rPr>
              <w:t>📊</w:t>
            </w:r>
            <w:r>
              <w:rPr>
                <w:rFonts w:ascii="Segoe UI" w:hAnsi="Segoe UI" w:cs="Segoe UI"/>
              </w:rPr>
              <w:t xml:space="preserve"> Analytics | </w:t>
            </w:r>
            <w:r>
              <w:rPr>
                <w:rFonts w:ascii="Segoe UI Emoji" w:hAnsi="Segoe UI Emoji" w:cs="Segoe UI Emoji"/>
              </w:rPr>
              <w:t>📈</w:t>
            </w:r>
            <w:r>
              <w:rPr>
                <w:rFonts w:ascii="Segoe UI" w:hAnsi="Segoe UI" w:cs="Segoe UI"/>
              </w:rPr>
              <w:t xml:space="preserve"> Performance | </w:t>
            </w:r>
            <w:r>
              <w:rPr>
                <w:rFonts w:ascii="Segoe UI Emoji" w:hAnsi="Segoe UI Emoji" w:cs="Segoe UI Emoji"/>
              </w:rPr>
              <w:t>🖥️</w:t>
            </w:r>
            <w:r>
              <w:rPr>
                <w:rFonts w:ascii="Segoe UI" w:hAnsi="Segoe UI" w:cs="Segoe UI"/>
              </w:rPr>
              <w:t xml:space="preserve"> UI/UX | </w:t>
            </w:r>
            <w:r>
              <w:rPr>
                <w:rFonts w:ascii="Segoe UI Emoji" w:hAnsi="Segoe UI Emoji" w:cs="Segoe UI Emoji"/>
              </w:rPr>
              <w:t>🔚</w:t>
            </w:r>
            <w:r>
              <w:rPr>
                <w:rFonts w:ascii="Segoe UI" w:hAnsi="Segoe UI" w:cs="Segoe UI"/>
              </w:rPr>
              <w:t xml:space="preserve"> API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</w:rPr>
              <w:br/>
            </w:r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 xml:space="preserve">* </w:t>
            </w:r>
            <w:proofErr w:type="spellStart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TestComplete</w:t>
            </w:r>
            <w:proofErr w:type="spellEnd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, SoapUI/</w:t>
            </w:r>
            <w:proofErr w:type="spellStart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ReadyAPI</w:t>
            </w:r>
            <w:proofErr w:type="spellEnd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 xml:space="preserve">, Cucumber, Swagger, </w:t>
            </w:r>
            <w:proofErr w:type="spellStart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LoadNinja</w:t>
            </w:r>
            <w:proofErr w:type="spellEnd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 xml:space="preserve">, </w:t>
            </w:r>
            <w:proofErr w:type="spellStart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TestEngine</w:t>
            </w:r>
            <w:proofErr w:type="spellEnd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 xml:space="preserve">, </w:t>
            </w:r>
            <w:proofErr w:type="spellStart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TestExecute</w:t>
            </w:r>
            <w:proofErr w:type="spellEnd"/>
            <w:r w:rsidRPr="009532D9">
              <w:rPr>
                <w:rFonts w:ascii="Segoe UI" w:hAnsi="Segoe UI" w:cs="Segoe UI"/>
                <w:i/>
                <w:iCs/>
                <w:sz w:val="16"/>
                <w:szCs w:val="20"/>
              </w:rPr>
              <w:t>, Zephyr</w:t>
            </w:r>
            <w:bookmarkEnd w:id="1"/>
          </w:p>
          <w:p w14:paraId="77B0C864" w14:textId="3E117F8A" w:rsidR="009144CC" w:rsidRPr="00760B5C" w:rsidRDefault="009144CC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14:paraId="540496BE" w14:textId="77777777" w:rsidR="001B2ABD" w:rsidRDefault="001B2ABD" w:rsidP="00B8382C">
            <w:pPr>
              <w:tabs>
                <w:tab w:val="left" w:pos="990"/>
              </w:tabs>
            </w:pPr>
          </w:p>
        </w:tc>
        <w:tc>
          <w:tcPr>
            <w:tcW w:w="6840" w:type="dxa"/>
            <w:vAlign w:val="center"/>
          </w:tcPr>
          <w:p w14:paraId="0B99A99C" w14:textId="3EEAAF90" w:rsidR="00036450" w:rsidRDefault="00020C2E" w:rsidP="00B8382C">
            <w:pPr>
              <w:pStyle w:val="Heading2"/>
              <w:spacing w:before="0" w:after="0"/>
            </w:pPr>
            <w:r>
              <w:rPr>
                <w:color w:val="752EB0" w:themeColor="accent2" w:themeShade="BF"/>
                <w:u w:val="single"/>
              </w:rPr>
              <w:t>To who</w:t>
            </w:r>
            <w:r w:rsidR="00011DF4">
              <w:rPr>
                <w:color w:val="752EB0" w:themeColor="accent2" w:themeShade="BF"/>
                <w:u w:val="single"/>
              </w:rPr>
              <w:t>M</w:t>
            </w:r>
            <w:r>
              <w:rPr>
                <w:color w:val="752EB0" w:themeColor="accent2" w:themeShade="BF"/>
                <w:u w:val="single"/>
              </w:rPr>
              <w:t xml:space="preserve"> it may concern</w:t>
            </w:r>
          </w:p>
          <w:p w14:paraId="2F0894CB" w14:textId="77777777" w:rsidR="00020C2E" w:rsidRDefault="00020C2E" w:rsidP="00860565"/>
          <w:p w14:paraId="34CA00A5" w14:textId="2C719E35" w:rsidR="00020C2E" w:rsidRPr="009144CC" w:rsidRDefault="009144CC" w:rsidP="00860565">
            <w:r w:rsidRPr="009144CC">
              <w:t>As a former Army Parachute</w:t>
            </w:r>
            <w:r w:rsidR="0076461E" w:rsidRPr="009144CC">
              <w:t xml:space="preserve"> Rigger, </w:t>
            </w:r>
            <w:r w:rsidR="00860565" w:rsidRPr="009144CC">
              <w:t>having been</w:t>
            </w:r>
            <w:r w:rsidR="0076461E" w:rsidRPr="009144CC">
              <w:t xml:space="preserve"> selected for the Airborne Special Operations Parachute Test Facility (Fort Bragg, NC)</w:t>
            </w:r>
            <w:r w:rsidR="00860565" w:rsidRPr="009144CC">
              <w:t>,</w:t>
            </w:r>
            <w:r w:rsidR="0076461E" w:rsidRPr="009144CC">
              <w:t xml:space="preserve"> and </w:t>
            </w:r>
            <w:r w:rsidR="00860565" w:rsidRPr="009144CC">
              <w:t>as a current</w:t>
            </w:r>
            <w:r w:rsidR="0076461E" w:rsidRPr="009144CC">
              <w:t xml:space="preserve"> </w:t>
            </w:r>
            <w:r>
              <w:t>Test Automation</w:t>
            </w:r>
            <w:r w:rsidR="0076461E" w:rsidRPr="009144CC">
              <w:t xml:space="preserve"> Engineer and </w:t>
            </w:r>
            <w:r>
              <w:t>Quality Assurance</w:t>
            </w:r>
            <w:r w:rsidR="0076461E" w:rsidRPr="009144CC">
              <w:t xml:space="preserve"> Expert working in cutting edge technologies, I </w:t>
            </w:r>
            <w:r w:rsidR="00860565" w:rsidRPr="009144CC">
              <w:t xml:space="preserve">have spent </w:t>
            </w:r>
            <w:r w:rsidR="006647F6" w:rsidRPr="009144CC">
              <w:t xml:space="preserve">the last 13 years specializing in the art of testing. Pride, ownership, </w:t>
            </w:r>
            <w:r w:rsidR="00020C2E" w:rsidRPr="009144CC">
              <w:t xml:space="preserve">and </w:t>
            </w:r>
            <w:r w:rsidR="006647F6" w:rsidRPr="009144CC">
              <w:t>delivering high-quality products in critical industrie</w:t>
            </w:r>
            <w:r w:rsidR="00020C2E" w:rsidRPr="009144CC">
              <w:t xml:space="preserve">s </w:t>
            </w:r>
            <w:r w:rsidR="006647F6" w:rsidRPr="009144CC">
              <w:t>is in my nature</w:t>
            </w:r>
            <w:r w:rsidR="0076461E" w:rsidRPr="009144CC">
              <w:t xml:space="preserve">. </w:t>
            </w:r>
            <w:r w:rsidR="00020C2E" w:rsidRPr="009144CC">
              <w:t>My mission, is to c</w:t>
            </w:r>
            <w:r w:rsidR="0076461E" w:rsidRPr="009144CC">
              <w:t>halleng</w:t>
            </w:r>
            <w:r w:rsidR="00020C2E" w:rsidRPr="009144CC">
              <w:t>e</w:t>
            </w:r>
            <w:r w:rsidR="0076461E" w:rsidRPr="009144CC">
              <w:t xml:space="preserve"> traditional thinking and expectations</w:t>
            </w:r>
            <w:r w:rsidR="00020C2E" w:rsidRPr="009144CC">
              <w:t xml:space="preserve"> through creativity, </w:t>
            </w:r>
            <w:r w:rsidR="005320A7" w:rsidRPr="009144CC">
              <w:t>adaptability</w:t>
            </w:r>
            <w:r w:rsidR="00020C2E" w:rsidRPr="009144CC">
              <w:t xml:space="preserve">, and unmitigated </w:t>
            </w:r>
            <w:r w:rsidR="005320A7" w:rsidRPr="009144CC">
              <w:t>resiliency</w:t>
            </w:r>
            <w:r w:rsidR="00020C2E" w:rsidRPr="009144CC">
              <w:t>.</w:t>
            </w:r>
            <w:r w:rsidR="00860565" w:rsidRPr="009144CC">
              <w:t xml:space="preserve"> </w:t>
            </w:r>
          </w:p>
          <w:p w14:paraId="559B5570" w14:textId="77777777" w:rsidR="00020C2E" w:rsidRPr="009144CC" w:rsidRDefault="00020C2E" w:rsidP="00860565"/>
          <w:p w14:paraId="09197EF0" w14:textId="701D5F27" w:rsidR="009144CC" w:rsidRPr="009144CC" w:rsidRDefault="009144CC" w:rsidP="009144C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Implementing C</w:t>
            </w:r>
            <w:r w:rsidRPr="009144CC">
              <w:rPr>
                <w:rFonts w:cstheme="minorHAnsi"/>
                <w:shd w:val="clear" w:color="auto" w:fill="FFFFFF"/>
              </w:rPr>
              <w:t>lean</w:t>
            </w:r>
            <w:r>
              <w:rPr>
                <w:rFonts w:cstheme="minorHAnsi"/>
                <w:shd w:val="clear" w:color="auto" w:fill="FFFFFF"/>
              </w:rPr>
              <w:t>-C</w:t>
            </w:r>
            <w:r w:rsidRPr="009144CC">
              <w:rPr>
                <w:rFonts w:cstheme="minorHAnsi"/>
                <w:shd w:val="clear" w:color="auto" w:fill="FFFFFF"/>
              </w:rPr>
              <w:t>ode and ISTQB standards, my goal is to create concise, well-organized, and thoughtfully segmented architecture by leveraging object–relational mapping, custom event handling, keyword &amp; scripted tests,</w:t>
            </w:r>
            <w:r>
              <w:rPr>
                <w:rFonts w:cstheme="minorHAnsi"/>
                <w:shd w:val="clear" w:color="auto" w:fill="FFFFFF"/>
              </w:rPr>
              <w:t xml:space="preserve"> computer vision,</w:t>
            </w:r>
            <w:r w:rsidRPr="009144CC">
              <w:rPr>
                <w:rFonts w:cstheme="minorHAnsi"/>
                <w:shd w:val="clear" w:color="auto" w:fill="FFFFFF"/>
              </w:rPr>
              <w:t xml:space="preserve"> data-driven tests, BDD tests, database validations, APIs &amp; performance testing which help develop robust, reliable, full-coverage tests.  </w:t>
            </w:r>
          </w:p>
          <w:p w14:paraId="2C902D26" w14:textId="77777777" w:rsidR="009144CC" w:rsidRPr="009144CC" w:rsidRDefault="009144CC" w:rsidP="00860565">
            <w:pPr>
              <w:rPr>
                <w:sz w:val="19"/>
                <w:szCs w:val="19"/>
              </w:rPr>
            </w:pPr>
          </w:p>
          <w:p w14:paraId="67D97EF2" w14:textId="32276666" w:rsidR="0076461E" w:rsidRPr="009144CC" w:rsidRDefault="0076461E" w:rsidP="00860565">
            <w:r w:rsidRPr="009144CC">
              <w:rPr>
                <w:sz w:val="19"/>
                <w:szCs w:val="19"/>
              </w:rPr>
              <w:t>I truly and emphatically believe I have spent my entire life working towards an opportunity like this, whether I knew it or not. And although I have taken a different path than most, one far less traveled, I have found the culmination of my life's experiences have led me here. What I have come to realize over the course of my long and weathered journey, is just how uniquely and unconventionally valuable I really am.</w:t>
            </w:r>
            <w:r w:rsidRPr="009144CC">
              <w:t xml:space="preserve"> I am the one standing in the arena, the unicorn, ready to leave my mark, challenge conventions, and set a new standard.</w:t>
            </w:r>
          </w:p>
          <w:p w14:paraId="76899E17" w14:textId="55ADF32A" w:rsidR="00020C2E" w:rsidRPr="009144CC" w:rsidRDefault="00020C2E" w:rsidP="00860565"/>
          <w:p w14:paraId="0D566FB2" w14:textId="4807C68C" w:rsidR="00020C2E" w:rsidRPr="009144CC" w:rsidRDefault="00020C2E" w:rsidP="00860565"/>
          <w:p w14:paraId="6D58BC41" w14:textId="003AE9D3" w:rsidR="00020C2E" w:rsidRPr="009144CC" w:rsidRDefault="00020C2E" w:rsidP="00860565"/>
          <w:p w14:paraId="6F28FFD1" w14:textId="0E1BD5A3" w:rsidR="00020C2E" w:rsidRPr="009144CC" w:rsidRDefault="00020C2E" w:rsidP="00860565">
            <w:r w:rsidRPr="009144CC">
              <w:t>Thank you for your consideration,</w:t>
            </w:r>
          </w:p>
          <w:p w14:paraId="5CDF8D61" w14:textId="77777777" w:rsidR="00020C2E" w:rsidRPr="009144CC" w:rsidRDefault="00020C2E" w:rsidP="00860565"/>
          <w:p w14:paraId="5414F77F" w14:textId="51B509AA" w:rsidR="00E54721" w:rsidRPr="009532D9" w:rsidRDefault="00020C2E" w:rsidP="009144CC">
            <w:r w:rsidRPr="009144CC">
              <w:t>Keith Hudson</w:t>
            </w:r>
          </w:p>
        </w:tc>
      </w:tr>
    </w:tbl>
    <w:p w14:paraId="1D5E51A8" w14:textId="5E1E116F" w:rsidR="009144CC" w:rsidRDefault="009144CC" w:rsidP="00D624BD"/>
    <w:sectPr w:rsidR="009144CC" w:rsidSect="008C519C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0108" w14:textId="77777777" w:rsidR="00901F2A" w:rsidRDefault="00901F2A" w:rsidP="000C45FF">
      <w:r>
        <w:separator/>
      </w:r>
    </w:p>
  </w:endnote>
  <w:endnote w:type="continuationSeparator" w:id="0">
    <w:p w14:paraId="203C59FF" w14:textId="77777777" w:rsidR="00901F2A" w:rsidRDefault="00901F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A204" w14:textId="77777777" w:rsidR="00901F2A" w:rsidRDefault="00901F2A" w:rsidP="000C45FF">
      <w:r>
        <w:separator/>
      </w:r>
    </w:p>
  </w:footnote>
  <w:footnote w:type="continuationSeparator" w:id="0">
    <w:p w14:paraId="4EEB56B8" w14:textId="77777777" w:rsidR="00901F2A" w:rsidRDefault="00901F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65C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053D89" wp14:editId="7E1689D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Graphic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BA90"/>
      </v:shape>
    </w:pict>
  </w:numPicBullet>
  <w:abstractNum w:abstractNumId="0" w15:restartNumberingAfterBreak="0">
    <w:nsid w:val="23867312"/>
    <w:multiLevelType w:val="hybridMultilevel"/>
    <w:tmpl w:val="A94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1B3A"/>
    <w:multiLevelType w:val="hybridMultilevel"/>
    <w:tmpl w:val="D2443B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71B6"/>
    <w:multiLevelType w:val="hybridMultilevel"/>
    <w:tmpl w:val="657244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F4B"/>
    <w:multiLevelType w:val="hybridMultilevel"/>
    <w:tmpl w:val="5288B5EE"/>
    <w:lvl w:ilvl="0" w:tplc="302C50F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6D42"/>
    <w:multiLevelType w:val="hybridMultilevel"/>
    <w:tmpl w:val="9E1E5CD0"/>
    <w:lvl w:ilvl="0" w:tplc="302C50F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54058">
    <w:abstractNumId w:val="4"/>
  </w:num>
  <w:num w:numId="2" w16cid:durableId="171189112">
    <w:abstractNumId w:val="3"/>
  </w:num>
  <w:num w:numId="3" w16cid:durableId="1837259479">
    <w:abstractNumId w:val="0"/>
  </w:num>
  <w:num w:numId="4" w16cid:durableId="601962700">
    <w:abstractNumId w:val="2"/>
  </w:num>
  <w:num w:numId="5" w16cid:durableId="71797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1"/>
    <w:rsid w:val="000035B5"/>
    <w:rsid w:val="00011DF4"/>
    <w:rsid w:val="000170BD"/>
    <w:rsid w:val="00020C2E"/>
    <w:rsid w:val="00032C43"/>
    <w:rsid w:val="00034212"/>
    <w:rsid w:val="00036450"/>
    <w:rsid w:val="00041B10"/>
    <w:rsid w:val="0004304E"/>
    <w:rsid w:val="0006124D"/>
    <w:rsid w:val="00081281"/>
    <w:rsid w:val="00094499"/>
    <w:rsid w:val="000C45FF"/>
    <w:rsid w:val="000E28B4"/>
    <w:rsid w:val="000E3FD1"/>
    <w:rsid w:val="000E54D2"/>
    <w:rsid w:val="000F5FA0"/>
    <w:rsid w:val="000F7B3E"/>
    <w:rsid w:val="0010473A"/>
    <w:rsid w:val="00112054"/>
    <w:rsid w:val="001228F7"/>
    <w:rsid w:val="001266BD"/>
    <w:rsid w:val="001317D8"/>
    <w:rsid w:val="001525E1"/>
    <w:rsid w:val="0017681F"/>
    <w:rsid w:val="00180329"/>
    <w:rsid w:val="001855C3"/>
    <w:rsid w:val="0018613A"/>
    <w:rsid w:val="0019001F"/>
    <w:rsid w:val="001A1C2D"/>
    <w:rsid w:val="001A74A5"/>
    <w:rsid w:val="001B2ABD"/>
    <w:rsid w:val="001C7504"/>
    <w:rsid w:val="001E0391"/>
    <w:rsid w:val="001E1759"/>
    <w:rsid w:val="001F1ECC"/>
    <w:rsid w:val="00212449"/>
    <w:rsid w:val="00220351"/>
    <w:rsid w:val="00237D0D"/>
    <w:rsid w:val="002400EB"/>
    <w:rsid w:val="00240FFA"/>
    <w:rsid w:val="00256CF7"/>
    <w:rsid w:val="0027424D"/>
    <w:rsid w:val="00281FD5"/>
    <w:rsid w:val="00283579"/>
    <w:rsid w:val="002D5F97"/>
    <w:rsid w:val="002F5490"/>
    <w:rsid w:val="0030481B"/>
    <w:rsid w:val="003156FC"/>
    <w:rsid w:val="003254B5"/>
    <w:rsid w:val="00326AE1"/>
    <w:rsid w:val="003477FE"/>
    <w:rsid w:val="00353310"/>
    <w:rsid w:val="00357D3B"/>
    <w:rsid w:val="003612DF"/>
    <w:rsid w:val="0037121F"/>
    <w:rsid w:val="003910D8"/>
    <w:rsid w:val="003A0684"/>
    <w:rsid w:val="003A6B7D"/>
    <w:rsid w:val="003B06CA"/>
    <w:rsid w:val="003C121D"/>
    <w:rsid w:val="003C50F0"/>
    <w:rsid w:val="00401563"/>
    <w:rsid w:val="0040376A"/>
    <w:rsid w:val="0040548D"/>
    <w:rsid w:val="004071FC"/>
    <w:rsid w:val="00420B3E"/>
    <w:rsid w:val="00427E6A"/>
    <w:rsid w:val="004456C2"/>
    <w:rsid w:val="00445947"/>
    <w:rsid w:val="004813B3"/>
    <w:rsid w:val="00496591"/>
    <w:rsid w:val="004A3AD4"/>
    <w:rsid w:val="004B15C2"/>
    <w:rsid w:val="004B565A"/>
    <w:rsid w:val="004B6E92"/>
    <w:rsid w:val="004C63E4"/>
    <w:rsid w:val="004D3011"/>
    <w:rsid w:val="004E0E9C"/>
    <w:rsid w:val="00500560"/>
    <w:rsid w:val="00502E7D"/>
    <w:rsid w:val="00503D45"/>
    <w:rsid w:val="00504D79"/>
    <w:rsid w:val="00511710"/>
    <w:rsid w:val="00517113"/>
    <w:rsid w:val="005171CC"/>
    <w:rsid w:val="00525A6A"/>
    <w:rsid w:val="005262AC"/>
    <w:rsid w:val="005320A7"/>
    <w:rsid w:val="00547717"/>
    <w:rsid w:val="005543EA"/>
    <w:rsid w:val="00567144"/>
    <w:rsid w:val="00572300"/>
    <w:rsid w:val="005C7D24"/>
    <w:rsid w:val="005D48F3"/>
    <w:rsid w:val="005E35B9"/>
    <w:rsid w:val="005E39D5"/>
    <w:rsid w:val="005E5013"/>
    <w:rsid w:val="00600670"/>
    <w:rsid w:val="00614F17"/>
    <w:rsid w:val="00617A18"/>
    <w:rsid w:val="0062123A"/>
    <w:rsid w:val="00626772"/>
    <w:rsid w:val="006364D7"/>
    <w:rsid w:val="006421F2"/>
    <w:rsid w:val="006451C6"/>
    <w:rsid w:val="00646E75"/>
    <w:rsid w:val="006647F6"/>
    <w:rsid w:val="006771D0"/>
    <w:rsid w:val="00682869"/>
    <w:rsid w:val="006A3045"/>
    <w:rsid w:val="006B2E4D"/>
    <w:rsid w:val="006B3103"/>
    <w:rsid w:val="006B36A2"/>
    <w:rsid w:val="006B39BB"/>
    <w:rsid w:val="006B7BC3"/>
    <w:rsid w:val="006D01EF"/>
    <w:rsid w:val="006F6EC3"/>
    <w:rsid w:val="00702F75"/>
    <w:rsid w:val="007043D0"/>
    <w:rsid w:val="00704FAA"/>
    <w:rsid w:val="00714C2D"/>
    <w:rsid w:val="00715FCB"/>
    <w:rsid w:val="00733C59"/>
    <w:rsid w:val="0074154E"/>
    <w:rsid w:val="00743101"/>
    <w:rsid w:val="00760B5C"/>
    <w:rsid w:val="0076117C"/>
    <w:rsid w:val="0076461E"/>
    <w:rsid w:val="00764C9F"/>
    <w:rsid w:val="007759DA"/>
    <w:rsid w:val="007775E1"/>
    <w:rsid w:val="007867A0"/>
    <w:rsid w:val="007927F5"/>
    <w:rsid w:val="00795C06"/>
    <w:rsid w:val="007E105B"/>
    <w:rsid w:val="007E2F26"/>
    <w:rsid w:val="007F2578"/>
    <w:rsid w:val="00802CA0"/>
    <w:rsid w:val="00812591"/>
    <w:rsid w:val="008240A5"/>
    <w:rsid w:val="0085447F"/>
    <w:rsid w:val="0085786F"/>
    <w:rsid w:val="00860565"/>
    <w:rsid w:val="00890477"/>
    <w:rsid w:val="00891621"/>
    <w:rsid w:val="00897923"/>
    <w:rsid w:val="008A007C"/>
    <w:rsid w:val="008A4272"/>
    <w:rsid w:val="008A7A11"/>
    <w:rsid w:val="008B77D6"/>
    <w:rsid w:val="008C519C"/>
    <w:rsid w:val="00901F2A"/>
    <w:rsid w:val="00912FC4"/>
    <w:rsid w:val="009144CC"/>
    <w:rsid w:val="009158A2"/>
    <w:rsid w:val="009260CD"/>
    <w:rsid w:val="00926908"/>
    <w:rsid w:val="00940A66"/>
    <w:rsid w:val="00952C25"/>
    <w:rsid w:val="009532D9"/>
    <w:rsid w:val="00967805"/>
    <w:rsid w:val="009702F2"/>
    <w:rsid w:val="00980BA8"/>
    <w:rsid w:val="00986D41"/>
    <w:rsid w:val="009931AD"/>
    <w:rsid w:val="009D25E7"/>
    <w:rsid w:val="009E5D53"/>
    <w:rsid w:val="00A1425F"/>
    <w:rsid w:val="00A1447D"/>
    <w:rsid w:val="00A2118D"/>
    <w:rsid w:val="00A27868"/>
    <w:rsid w:val="00A35123"/>
    <w:rsid w:val="00A4450C"/>
    <w:rsid w:val="00A52BFA"/>
    <w:rsid w:val="00A532C7"/>
    <w:rsid w:val="00A62884"/>
    <w:rsid w:val="00A65160"/>
    <w:rsid w:val="00A864D7"/>
    <w:rsid w:val="00AA719E"/>
    <w:rsid w:val="00AC37C8"/>
    <w:rsid w:val="00AD0A50"/>
    <w:rsid w:val="00AD76E2"/>
    <w:rsid w:val="00AD781A"/>
    <w:rsid w:val="00AD7A67"/>
    <w:rsid w:val="00AE01D0"/>
    <w:rsid w:val="00AF28C8"/>
    <w:rsid w:val="00B00944"/>
    <w:rsid w:val="00B02706"/>
    <w:rsid w:val="00B148E8"/>
    <w:rsid w:val="00B20152"/>
    <w:rsid w:val="00B359E4"/>
    <w:rsid w:val="00B4272B"/>
    <w:rsid w:val="00B4318C"/>
    <w:rsid w:val="00B47281"/>
    <w:rsid w:val="00B54730"/>
    <w:rsid w:val="00B57D98"/>
    <w:rsid w:val="00B64475"/>
    <w:rsid w:val="00B70850"/>
    <w:rsid w:val="00B8382C"/>
    <w:rsid w:val="00BB1712"/>
    <w:rsid w:val="00BC7494"/>
    <w:rsid w:val="00BD4218"/>
    <w:rsid w:val="00BD781F"/>
    <w:rsid w:val="00BF2527"/>
    <w:rsid w:val="00BF42A0"/>
    <w:rsid w:val="00BF5827"/>
    <w:rsid w:val="00BF64A2"/>
    <w:rsid w:val="00C066B6"/>
    <w:rsid w:val="00C212F0"/>
    <w:rsid w:val="00C235B8"/>
    <w:rsid w:val="00C37BA1"/>
    <w:rsid w:val="00C42C33"/>
    <w:rsid w:val="00C4674C"/>
    <w:rsid w:val="00C506CF"/>
    <w:rsid w:val="00C612F7"/>
    <w:rsid w:val="00C62D3B"/>
    <w:rsid w:val="00C72BED"/>
    <w:rsid w:val="00C93640"/>
    <w:rsid w:val="00C9455F"/>
    <w:rsid w:val="00C9578B"/>
    <w:rsid w:val="00CA5DB8"/>
    <w:rsid w:val="00CB0055"/>
    <w:rsid w:val="00CB36AA"/>
    <w:rsid w:val="00CB648A"/>
    <w:rsid w:val="00CB6AC6"/>
    <w:rsid w:val="00CE6E8C"/>
    <w:rsid w:val="00CF22E5"/>
    <w:rsid w:val="00CF48B0"/>
    <w:rsid w:val="00CF6D28"/>
    <w:rsid w:val="00D0262C"/>
    <w:rsid w:val="00D2522B"/>
    <w:rsid w:val="00D422DE"/>
    <w:rsid w:val="00D516C3"/>
    <w:rsid w:val="00D5459D"/>
    <w:rsid w:val="00D624BD"/>
    <w:rsid w:val="00D97FF1"/>
    <w:rsid w:val="00DA1F4D"/>
    <w:rsid w:val="00DC0FE5"/>
    <w:rsid w:val="00DC4BDB"/>
    <w:rsid w:val="00DC740D"/>
    <w:rsid w:val="00DD172A"/>
    <w:rsid w:val="00DD5AB4"/>
    <w:rsid w:val="00DE6A16"/>
    <w:rsid w:val="00DF0827"/>
    <w:rsid w:val="00E009AB"/>
    <w:rsid w:val="00E17E05"/>
    <w:rsid w:val="00E25A26"/>
    <w:rsid w:val="00E31A15"/>
    <w:rsid w:val="00E4381A"/>
    <w:rsid w:val="00E47951"/>
    <w:rsid w:val="00E543EF"/>
    <w:rsid w:val="00E54721"/>
    <w:rsid w:val="00E55D74"/>
    <w:rsid w:val="00E66C17"/>
    <w:rsid w:val="00E74254"/>
    <w:rsid w:val="00E74EFC"/>
    <w:rsid w:val="00E81633"/>
    <w:rsid w:val="00E81CC8"/>
    <w:rsid w:val="00E94955"/>
    <w:rsid w:val="00F17AC5"/>
    <w:rsid w:val="00F205D7"/>
    <w:rsid w:val="00F60274"/>
    <w:rsid w:val="00F77FB9"/>
    <w:rsid w:val="00F8690A"/>
    <w:rsid w:val="00FB068F"/>
    <w:rsid w:val="00FB6119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06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2278F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728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21D4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752EB0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47281"/>
    <w:rPr>
      <w:rFonts w:asciiTheme="majorHAnsi" w:eastAsiaTheme="majorEastAsia" w:hAnsiTheme="majorHAnsi" w:cstheme="majorBidi"/>
      <w:b/>
      <w:caps/>
      <w:color w:val="121D4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2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qakit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kitt@made.llc?subject=Love%20Your%20Resume!%20You%20Can%20Do%20This!!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itt.one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ade.ll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ndard-mad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Hudson\AppData\Local\Microsoft\Office\16.0\DTS\en-US%7b1713D4F8-D3CC-4282-B3DD-3BB0E601DCBF%7d\%7b45C52D99-66E0-4C66-8F5F-CCF93344471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1CD644682547D09A248E7A5F69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40B4E-D23C-4724-9D52-04DB8AFBCA8F}"/>
      </w:docPartPr>
      <w:docPartBody>
        <w:p w:rsidR="005A3A6C" w:rsidRDefault="00714FC4">
          <w:pPr>
            <w:pStyle w:val="AB1CD644682547D09A248E7A5F695D6A"/>
          </w:pPr>
          <w:r w:rsidRPr="00CB0055">
            <w:t>Contact</w:t>
          </w:r>
        </w:p>
      </w:docPartBody>
    </w:docPart>
    <w:docPart>
      <w:docPartPr>
        <w:name w:val="CD0F71D592784988A0C3A31DD9D9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2028-124C-4519-8009-F9F4B34BADFD}"/>
      </w:docPartPr>
      <w:docPartBody>
        <w:p w:rsidR="005A3A6C" w:rsidRDefault="00714FC4">
          <w:pPr>
            <w:pStyle w:val="CD0F71D592784988A0C3A31DD9D9492D"/>
          </w:pPr>
          <w:r w:rsidRPr="004D3011">
            <w:t>PHONE:</w:t>
          </w:r>
        </w:p>
      </w:docPartBody>
    </w:docPart>
    <w:docPart>
      <w:docPartPr>
        <w:name w:val="A4FC3489D7764200A0B3C909DC44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7F8B3-D967-4715-8D5F-E2CF149F5AE9}"/>
      </w:docPartPr>
      <w:docPartBody>
        <w:p w:rsidR="005A3A6C" w:rsidRDefault="00714FC4">
          <w:pPr>
            <w:pStyle w:val="A4FC3489D7764200A0B3C909DC447B7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DF"/>
    <w:rsid w:val="000361DD"/>
    <w:rsid w:val="00055CA9"/>
    <w:rsid w:val="000C6E4A"/>
    <w:rsid w:val="000F5013"/>
    <w:rsid w:val="001F0EE9"/>
    <w:rsid w:val="002D6B18"/>
    <w:rsid w:val="00305DC8"/>
    <w:rsid w:val="003257E6"/>
    <w:rsid w:val="003A1204"/>
    <w:rsid w:val="003E66D8"/>
    <w:rsid w:val="00432834"/>
    <w:rsid w:val="004A72E1"/>
    <w:rsid w:val="005436EF"/>
    <w:rsid w:val="00545347"/>
    <w:rsid w:val="005A3A6C"/>
    <w:rsid w:val="00714FC4"/>
    <w:rsid w:val="00772E80"/>
    <w:rsid w:val="007C6E6D"/>
    <w:rsid w:val="008B7201"/>
    <w:rsid w:val="008D38E3"/>
    <w:rsid w:val="009C6E69"/>
    <w:rsid w:val="00AB4CB7"/>
    <w:rsid w:val="00AE72AA"/>
    <w:rsid w:val="00AF053A"/>
    <w:rsid w:val="00BF0EDF"/>
    <w:rsid w:val="00C2004F"/>
    <w:rsid w:val="00CC7055"/>
    <w:rsid w:val="00D647A9"/>
    <w:rsid w:val="00DF64B2"/>
    <w:rsid w:val="00E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F0ED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CD644682547D09A248E7A5F695D6A">
    <w:name w:val="AB1CD644682547D09A248E7A5F695D6A"/>
  </w:style>
  <w:style w:type="paragraph" w:customStyle="1" w:styleId="CD0F71D592784988A0C3A31DD9D9492D">
    <w:name w:val="CD0F71D592784988A0C3A31DD9D9492D"/>
  </w:style>
  <w:style w:type="paragraph" w:customStyle="1" w:styleId="A4FC3489D7764200A0B3C909DC447B7C">
    <w:name w:val="A4FC3489D7764200A0B3C909DC447B7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EDF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{45C52D99-66E0-4C66-8F5F-CCF933444714}tf00546271_win32</Template>
  <TotalTime>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2023-01-16T17:22:00Z</dcterms:created>
  <dcterms:modified xsi:type="dcterms:W3CDTF">2023-01-16T17:22:00Z</dcterms:modified>
</cp:coreProperties>
</file>