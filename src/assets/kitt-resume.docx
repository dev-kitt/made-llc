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71"/>
        <w:tblW w:w="114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360"/>
        <w:gridCol w:w="360"/>
        <w:gridCol w:w="6840"/>
        <w:gridCol w:w="95"/>
      </w:tblGrid>
      <w:tr w:rsidR="006B36A2" w14:paraId="7CC15110" w14:textId="77777777" w:rsidTr="00420B3E">
        <w:trPr>
          <w:trHeight w:val="3168"/>
        </w:trPr>
        <w:tc>
          <w:tcPr>
            <w:tcW w:w="3780" w:type="dxa"/>
            <w:vAlign w:val="bottom"/>
          </w:tcPr>
          <w:p w14:paraId="23605BF5" w14:textId="13C0506E" w:rsidR="001B2ABD" w:rsidRDefault="00B8382C" w:rsidP="00B8382C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3DA41C2" wp14:editId="5D177B9D">
                  <wp:extent cx="2139950" cy="2139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2B49654" w14:textId="77777777" w:rsidR="001B2ABD" w:rsidRDefault="001B2ABD" w:rsidP="006B36A2">
            <w:pPr>
              <w:tabs>
                <w:tab w:val="left" w:pos="990"/>
              </w:tabs>
            </w:pPr>
          </w:p>
        </w:tc>
        <w:tc>
          <w:tcPr>
            <w:tcW w:w="7295" w:type="dxa"/>
            <w:gridSpan w:val="3"/>
            <w:vAlign w:val="center"/>
          </w:tcPr>
          <w:p w14:paraId="24F7E391" w14:textId="5B87C02E" w:rsidR="001B2ABD" w:rsidRPr="00420B3E" w:rsidRDefault="00DE6A16" w:rsidP="00420B3E">
            <w:pPr>
              <w:pStyle w:val="Title"/>
              <w:jc w:val="right"/>
              <w:rPr>
                <w:rFonts w:ascii="Broadway" w:hAnsi="Broadway"/>
                <w:color w:val="301D7D" w:themeColor="accent3" w:themeShade="80"/>
                <w:sz w:val="72"/>
                <w:szCs w:val="72"/>
              </w:rPr>
            </w:pPr>
            <w:r w:rsidRPr="00420B3E">
              <w:rPr>
                <w:rFonts w:ascii="Broadway" w:hAnsi="Broadway"/>
                <w:color w:val="752EB0" w:themeColor="accent2" w:themeShade="BF"/>
                <w:sz w:val="72"/>
                <w:szCs w:val="72"/>
              </w:rPr>
              <w:t>Keith</w:t>
            </w:r>
            <w:r w:rsidR="00237D0D" w:rsidRPr="00420B3E">
              <w:rPr>
                <w:rFonts w:ascii="Broadway" w:hAnsi="Broadway"/>
                <w:color w:val="752EB0" w:themeColor="accent2" w:themeShade="BF"/>
                <w:sz w:val="72"/>
                <w:szCs w:val="72"/>
              </w:rPr>
              <w:t xml:space="preserve"> </w:t>
            </w:r>
            <w:r w:rsidRPr="00420B3E">
              <w:rPr>
                <w:rFonts w:ascii="Broadway" w:hAnsi="Broadway"/>
                <w:color w:val="301D7D" w:themeColor="accent3" w:themeShade="80"/>
                <w:sz w:val="72"/>
                <w:szCs w:val="72"/>
              </w:rPr>
              <w:t>Hudson</w:t>
            </w:r>
          </w:p>
          <w:p w14:paraId="54E1FD5A" w14:textId="30F7ABB5" w:rsidR="001B2ABD" w:rsidRPr="004B565A" w:rsidRDefault="00DE6A16" w:rsidP="00420B3E">
            <w:pPr>
              <w:jc w:val="right"/>
              <w:rPr>
                <w:rFonts w:ascii="Calibri Light" w:hAnsi="Calibri Light" w:cs="Calibri Light"/>
                <w:color w:val="121D44"/>
                <w:spacing w:val="20"/>
              </w:rPr>
            </w:pPr>
            <w:r w:rsidRPr="004B565A">
              <w:rPr>
                <w:rFonts w:ascii="Calibri Light" w:hAnsi="Calibri Light" w:cs="Calibri Light"/>
                <w:color w:val="121D44"/>
                <w:spacing w:val="20"/>
                <w:w w:val="52"/>
                <w:sz w:val="36"/>
                <w:szCs w:val="44"/>
              </w:rPr>
              <w:t>SOFTWARE QA ENGINEER</w:t>
            </w:r>
            <w:r w:rsidR="00617A18">
              <w:rPr>
                <w:rFonts w:ascii="Calibri Light" w:hAnsi="Calibri Light" w:cs="Calibri Light"/>
                <w:color w:val="121D44"/>
                <w:spacing w:val="20"/>
                <w:w w:val="52"/>
                <w:sz w:val="36"/>
                <w:szCs w:val="44"/>
              </w:rPr>
              <w:t>ING EXPERT</w:t>
            </w:r>
          </w:p>
        </w:tc>
      </w:tr>
      <w:tr w:rsidR="006B36A2" w14:paraId="4367B361" w14:textId="77777777" w:rsidTr="00420B3E">
        <w:trPr>
          <w:gridAfter w:val="1"/>
          <w:wAfter w:w="95" w:type="dxa"/>
          <w:trHeight w:val="3168"/>
        </w:trPr>
        <w:tc>
          <w:tcPr>
            <w:tcW w:w="3780" w:type="dxa"/>
          </w:tcPr>
          <w:p w14:paraId="1F4FDE2E" w14:textId="5C8C146C" w:rsidR="001B2ABD" w:rsidRPr="003A0684" w:rsidRDefault="00DE6A16" w:rsidP="00B8382C">
            <w:pPr>
              <w:pStyle w:val="Heading3"/>
              <w:spacing w:after="0"/>
              <w:rPr>
                <w:rFonts w:ascii="Bahnschrift SemiBold" w:hAnsi="Bahnschrift SemiBold"/>
              </w:rPr>
            </w:pPr>
            <w:r w:rsidRPr="003A0684">
              <w:rPr>
                <w:rFonts w:ascii="Bahnschrift SemiBold" w:hAnsi="Bahnschrift SemiBold"/>
              </w:rPr>
              <w:t>ABOUT ME</w:t>
            </w:r>
          </w:p>
          <w:p w14:paraId="332752BE" w14:textId="455833F2" w:rsidR="00AA719E" w:rsidRPr="00714C2D" w:rsidRDefault="008B77D6" w:rsidP="00B8382C">
            <w:pPr>
              <w:pStyle w:val="Heading3"/>
              <w:spacing w:after="0"/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</w:pP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Certified</w:t>
            </w:r>
            <w:r w:rsidR="00702F75" w:rsidRPr="00702F75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®</w:t>
            </w:r>
            <w:r w:rsidR="00702F75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Scrum Master,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Automation Engineer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ing</w:t>
            </w:r>
            <w:r w:rsidR="00A62884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A62884" w:rsidRPr="00A62884">
              <w:rPr>
                <w:rFonts w:ascii="Segoe UI Emoji" w:eastAsiaTheme="minorEastAsia" w:hAnsi="Segoe UI Emoji" w:cs="Segoe UI Emoji"/>
                <w:b w:val="0"/>
                <w:caps w:val="0"/>
                <w:color w:val="auto"/>
                <w:sz w:val="22"/>
                <w:szCs w:val="28"/>
              </w:rPr>
              <w:t>🦄</w:t>
            </w:r>
            <w:r w:rsidR="00A62884" w:rsidRPr="00A62884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and Software Quality Assurance expert specializing in 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Test </w:t>
            </w:r>
            <w:r w:rsidR="00626772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Framework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s and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Architecture, Test Strategy and Planning, </w:t>
            </w:r>
            <w:r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QA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/OOP/</w:t>
            </w:r>
            <w:r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TDD/BDD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567144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Methodologies</w:t>
            </w:r>
            <w:r w:rsidR="004E0E9C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with a strong focus in</w:t>
            </w:r>
            <w:r w:rsidR="00567144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  <w:r w:rsidR="004E0E9C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Design, Mentorship</w:t>
            </w:r>
            <w:r w:rsidR="00D624BD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, </w:t>
            </w:r>
            <w:r w:rsidR="004E0E9C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UI/UX</w:t>
            </w:r>
            <w:r w:rsidR="00511710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+ API + </w:t>
            </w:r>
            <w:r w:rsidR="00733C5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Back-End Testing</w:t>
            </w:r>
            <w:r w:rsidR="0021244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, </w:t>
            </w:r>
            <w:r w:rsidR="00733C5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Cross-System Integrations, </w:t>
            </w:r>
            <w:r w:rsidR="00AA719E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with</w:t>
            </w:r>
            <w:r w:rsidR="00733C5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full SDLC </w:t>
            </w:r>
            <w:r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and E2E </w:t>
            </w:r>
            <w:r w:rsidR="00733C5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coverage.</w:t>
            </w:r>
            <w:r w:rsidR="00AA719E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</w:t>
            </w:r>
          </w:p>
          <w:p w14:paraId="68146B40" w14:textId="04B44720" w:rsidR="00D624BD" w:rsidRPr="00714C2D" w:rsidRDefault="00AA719E" w:rsidP="00B8382C">
            <w:pPr>
              <w:pStyle w:val="Heading3"/>
              <w:spacing w:after="0"/>
              <w:rPr>
                <w:rFonts w:ascii="Bahnschrift Light SemiCondensed" w:hAnsi="Bahnschrift Light SemiCondensed"/>
                <w:sz w:val="36"/>
                <w:szCs w:val="32"/>
              </w:rPr>
            </w:pPr>
            <w:r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Metaphorically speaking, I </w:t>
            </w:r>
            <w:r w:rsidR="004E0E9C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am</w:t>
            </w:r>
            <w:r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“IT Duc</w:t>
            </w:r>
            <w:r w:rsidR="00926908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>t</w:t>
            </w:r>
            <w:r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Tape” – incredibly useful, immensely versatile, strong yet pliable,</w:t>
            </w:r>
            <w:r w:rsidR="00FB6119"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binds things together,</w:t>
            </w:r>
            <w:r w:rsidRPr="00714C2D">
              <w:rPr>
                <w:rFonts w:ascii="Bahnschrift Light SemiCondensed" w:eastAsiaTheme="minorEastAsia" w:hAnsi="Bahnschrift Light SemiCondensed" w:cstheme="minorBidi"/>
                <w:b w:val="0"/>
                <w:caps w:val="0"/>
                <w:color w:val="auto"/>
                <w:sz w:val="22"/>
                <w:szCs w:val="28"/>
              </w:rPr>
              <w:t xml:space="preserve"> and something every team can’t live without.</w:t>
            </w:r>
          </w:p>
          <w:p w14:paraId="0D7630C5" w14:textId="0678C74D" w:rsidR="00036450" w:rsidRPr="00CB0055" w:rsidRDefault="00000000" w:rsidP="00B8382C">
            <w:pPr>
              <w:pStyle w:val="Heading3"/>
              <w:spacing w:after="0"/>
            </w:pPr>
            <w:sdt>
              <w:sdtPr>
                <w:id w:val="-1954003311"/>
                <w:placeholder>
                  <w:docPart w:val="AB1CD644682547D09A248E7A5F695D6A"/>
                </w:placeholder>
                <w:temporary/>
                <w:showingPlcHdr/>
                <w15:appearance w15:val="hidden"/>
              </w:sdtPr>
              <w:sdtContent>
                <w:r w:rsidR="00CB0055" w:rsidRPr="003A0684">
                  <w:rPr>
                    <w:rFonts w:ascii="Bahnschrift SemiBold" w:hAnsi="Bahnschrift SemiBold"/>
                  </w:rPr>
                  <w:t>Contact</w:t>
                </w:r>
              </w:sdtContent>
            </w:sdt>
          </w:p>
          <w:sdt>
            <w:sdtPr>
              <w:id w:val="1111563247"/>
              <w:placeholder>
                <w:docPart w:val="CD0F71D592784988A0C3A31DD9D9492D"/>
              </w:placeholder>
              <w:temporary/>
              <w:showingPlcHdr/>
              <w15:appearance w15:val="hidden"/>
            </w:sdtPr>
            <w:sdtContent>
              <w:p w14:paraId="0A39BABB" w14:textId="77777777" w:rsidR="004D3011" w:rsidRDefault="004D3011" w:rsidP="00B8382C">
                <w:r w:rsidRPr="003A0684">
                  <w:rPr>
                    <w:b/>
                    <w:bCs/>
                    <w:sz w:val="20"/>
                    <w:szCs w:val="24"/>
                  </w:rPr>
                  <w:t>PHONE:</w:t>
                </w:r>
              </w:p>
            </w:sdtContent>
          </w:sdt>
          <w:p w14:paraId="63BD3E25" w14:textId="3FCBBEE4" w:rsidR="004D3011" w:rsidRPr="003A0684" w:rsidRDefault="00525A6A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404-</w:t>
            </w:r>
            <w:r w:rsidR="00691AEF">
              <w:rPr>
                <w:rFonts w:ascii="Bahnschrift Light SemiCondensed" w:hAnsi="Bahnschrift Light SemiCondensed"/>
                <w:sz w:val="20"/>
                <w:szCs w:val="24"/>
              </w:rPr>
              <w:t>***</w:t>
            </w: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-</w:t>
            </w:r>
            <w:r w:rsidR="00691AEF">
              <w:rPr>
                <w:rFonts w:ascii="Bahnschrift Light SemiCondensed" w:hAnsi="Bahnschrift Light SemiCondensed"/>
                <w:sz w:val="20"/>
                <w:szCs w:val="24"/>
              </w:rPr>
              <w:t>****</w:t>
            </w:r>
          </w:p>
          <w:p w14:paraId="6E0603B4" w14:textId="77777777" w:rsidR="004D3011" w:rsidRPr="004D3011" w:rsidRDefault="004D3011" w:rsidP="00B8382C"/>
          <w:p w14:paraId="77C910AA" w14:textId="11067D5A" w:rsidR="004D3011" w:rsidRPr="003A0684" w:rsidRDefault="00BD4218" w:rsidP="00B8382C">
            <w:pPr>
              <w:rPr>
                <w:b/>
                <w:bCs/>
                <w:sz w:val="20"/>
                <w:szCs w:val="24"/>
              </w:rPr>
            </w:pPr>
            <w:r w:rsidRPr="003A0684">
              <w:rPr>
                <w:b/>
                <w:bCs/>
                <w:sz w:val="20"/>
                <w:szCs w:val="24"/>
              </w:rPr>
              <w:t>LINKS:</w:t>
            </w:r>
          </w:p>
          <w:p w14:paraId="07D4955F" w14:textId="6CB09BC5" w:rsidR="00DE6A16" w:rsidRPr="00E17E05" w:rsidRDefault="00000000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hyperlink r:id="rId8" w:history="1">
              <w:r w:rsidR="00DE6A16" w:rsidRPr="003A0684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LinkedIn</w:t>
              </w:r>
            </w:hyperlink>
            <w:r w:rsidR="00212449" w:rsidRPr="003A0684">
              <w:rPr>
                <w:rFonts w:ascii="Bahnschrift Light SemiCondensed" w:hAnsi="Bahnschrift Light SemiCondensed"/>
                <w:sz w:val="20"/>
                <w:szCs w:val="24"/>
              </w:rPr>
              <w:t xml:space="preserve"> | </w:t>
            </w:r>
            <w:hyperlink r:id="rId9" w:history="1">
              <w:r w:rsidR="00567144" w:rsidRPr="003A0684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GitHub</w:t>
              </w:r>
            </w:hyperlink>
            <w:r w:rsidR="003A0684" w:rsidRPr="003A0684">
              <w:rPr>
                <w:rStyle w:val="Hyperlink"/>
                <w:rFonts w:ascii="Bahnschrift Light SemiCondensed" w:hAnsi="Bahnschrift Light SemiCondensed"/>
                <w:sz w:val="20"/>
                <w:szCs w:val="24"/>
                <w:u w:val="none"/>
              </w:rPr>
              <w:t xml:space="preserve"> </w:t>
            </w:r>
            <w:r w:rsidR="001855C3" w:rsidRPr="003A0684">
              <w:rPr>
                <w:rFonts w:ascii="Bahnschrift Light SemiCondensed" w:hAnsi="Bahnschrift Light SemiCondensed"/>
                <w:sz w:val="20"/>
                <w:szCs w:val="24"/>
              </w:rPr>
              <w:t xml:space="preserve">| </w:t>
            </w:r>
            <w:hyperlink r:id="rId10" w:history="1">
              <w:r w:rsidR="001855C3" w:rsidRPr="003A0684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Website</w:t>
              </w:r>
            </w:hyperlink>
            <w:r w:rsidR="00E17E05">
              <w:rPr>
                <w:rStyle w:val="Hyperlink"/>
                <w:rFonts w:ascii="Bahnschrift Light SemiCondensed" w:hAnsi="Bahnschrift Light SemiCondensed"/>
                <w:sz w:val="20"/>
                <w:szCs w:val="24"/>
                <w:u w:val="none"/>
              </w:rPr>
              <w:t xml:space="preserve"> </w:t>
            </w:r>
            <w:r w:rsidR="00E17E05" w:rsidRPr="00E17E05">
              <w:rPr>
                <w:rStyle w:val="Hyperlink"/>
                <w:rFonts w:ascii="Bahnschrift Light SemiCondensed" w:hAnsi="Bahnschrift Light SemiCondensed"/>
                <w:color w:val="auto"/>
                <w:sz w:val="20"/>
                <w:szCs w:val="24"/>
                <w:u w:val="none"/>
              </w:rPr>
              <w:t xml:space="preserve">| </w:t>
            </w:r>
            <w:hyperlink r:id="rId11" w:history="1">
              <w:r w:rsidR="00E17E05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Other</w:t>
              </w:r>
            </w:hyperlink>
          </w:p>
          <w:p w14:paraId="1BA13630" w14:textId="77777777" w:rsidR="004D3011" w:rsidRDefault="004D3011" w:rsidP="00B8382C"/>
          <w:sdt>
            <w:sdtPr>
              <w:rPr>
                <w:b/>
                <w:bCs/>
              </w:rPr>
              <w:id w:val="-240260293"/>
              <w:placeholder>
                <w:docPart w:val="A4FC3489D7764200A0B3C909DC447B7C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14:paraId="12A87EB8" w14:textId="728FAA53" w:rsidR="004D3011" w:rsidRDefault="004D3011" w:rsidP="00B8382C">
                <w:r w:rsidRPr="003A0684">
                  <w:rPr>
                    <w:b/>
                    <w:bCs/>
                    <w:sz w:val="20"/>
                    <w:szCs w:val="24"/>
                  </w:rPr>
                  <w:t>EMAIL:</w:t>
                </w:r>
              </w:p>
            </w:sdtContent>
          </w:sdt>
          <w:p w14:paraId="0359A977" w14:textId="4CEFF062" w:rsidR="00D624BD" w:rsidRPr="003A0684" w:rsidRDefault="00000000" w:rsidP="00B8382C">
            <w:pPr>
              <w:rPr>
                <w:rStyle w:val="Hyperlink"/>
                <w:rFonts w:ascii="Bahnschrift Light SemiCondensed" w:hAnsi="Bahnschrift Light SemiCondensed"/>
                <w:sz w:val="20"/>
                <w:szCs w:val="24"/>
              </w:rPr>
            </w:pPr>
            <w:hyperlink r:id="rId12" w:history="1">
              <w:r w:rsidR="00E17E05">
                <w:rPr>
                  <w:rStyle w:val="Hyperlink"/>
                  <w:rFonts w:ascii="Bahnschrift Light SemiCondensed" w:hAnsi="Bahnschrift Light SemiCondensed"/>
                  <w:sz w:val="20"/>
                  <w:szCs w:val="24"/>
                </w:rPr>
                <w:t>kitt@made.llc</w:t>
              </w:r>
            </w:hyperlink>
          </w:p>
          <w:p w14:paraId="66F631CC" w14:textId="77777777" w:rsidR="00D624BD" w:rsidRPr="00D624BD" w:rsidRDefault="00D624BD" w:rsidP="00B8382C"/>
          <w:p w14:paraId="404694BF" w14:textId="41584CE3" w:rsidR="00D624BD" w:rsidRPr="003A0684" w:rsidRDefault="00D624BD" w:rsidP="00B8382C">
            <w:pPr>
              <w:pStyle w:val="Heading3"/>
              <w:spacing w:after="0"/>
              <w:rPr>
                <w:rFonts w:ascii="Bahnschrift SemiBold" w:hAnsi="Bahnschrift SemiBold"/>
              </w:rPr>
            </w:pPr>
            <w:r w:rsidRPr="003A0684">
              <w:rPr>
                <w:rFonts w:ascii="Bahnschrift SemiBold" w:hAnsi="Bahnschrift SemiBold"/>
              </w:rPr>
              <w:t>Education</w:t>
            </w:r>
          </w:p>
          <w:p w14:paraId="738A6505" w14:textId="0496E7AE" w:rsidR="00D624BD" w:rsidRPr="003A0684" w:rsidRDefault="00D624BD" w:rsidP="00B8382C">
            <w:pPr>
              <w:rPr>
                <w:rFonts w:ascii="Bahnschrift SemiBold" w:hAnsi="Bahnschrift SemiBold"/>
                <w:b/>
                <w:bCs/>
                <w:sz w:val="20"/>
                <w:szCs w:val="24"/>
              </w:rPr>
            </w:pPr>
            <w:r w:rsidRPr="003A0684">
              <w:rPr>
                <w:rFonts w:ascii="Bahnschrift SemiBold" w:hAnsi="Bahnschrift SemiBold"/>
                <w:b/>
                <w:bCs/>
                <w:sz w:val="20"/>
                <w:szCs w:val="24"/>
              </w:rPr>
              <w:t>Kennesaw State University</w:t>
            </w:r>
          </w:p>
          <w:p w14:paraId="2C42A420" w14:textId="48965479" w:rsidR="00D624BD" w:rsidRPr="003A0684" w:rsidRDefault="00D624BD" w:rsidP="00B8382C">
            <w:pPr>
              <w:rPr>
                <w:rFonts w:ascii="Bahnschrift SemiBold SemiConden" w:hAnsi="Bahnschrift SemiBold SemiConden"/>
                <w:i/>
                <w:iCs/>
                <w:sz w:val="20"/>
                <w:szCs w:val="24"/>
              </w:rPr>
            </w:pPr>
            <w:r w:rsidRPr="003A0684">
              <w:rPr>
                <w:rFonts w:ascii="Bahnschrift SemiBold SemiConden" w:hAnsi="Bahnschrift SemiBold SemiConden"/>
                <w:i/>
                <w:iCs/>
                <w:sz w:val="20"/>
                <w:szCs w:val="24"/>
              </w:rPr>
              <w:t>[Aug 2012] to [Dec 2015]</w:t>
            </w:r>
          </w:p>
          <w:p w14:paraId="4A3379BA" w14:textId="2B107D63" w:rsidR="00D624BD" w:rsidRPr="003A0684" w:rsidRDefault="00D624BD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B.B.A. Information Systems (3.6)</w:t>
            </w:r>
          </w:p>
          <w:p w14:paraId="32A703D3" w14:textId="4C4A8CB8" w:rsidR="00D624BD" w:rsidRDefault="00D624BD" w:rsidP="00B8382C"/>
          <w:p w14:paraId="63054B3B" w14:textId="18888710" w:rsidR="00D624BD" w:rsidRPr="003A0684" w:rsidRDefault="00D624BD" w:rsidP="00B8382C">
            <w:pPr>
              <w:rPr>
                <w:rFonts w:ascii="Bahnschrift SemiBold" w:hAnsi="Bahnschrift SemiBold"/>
                <w:b/>
                <w:bCs/>
                <w:sz w:val="20"/>
                <w:szCs w:val="24"/>
              </w:rPr>
            </w:pPr>
            <w:r w:rsidRPr="003A0684">
              <w:rPr>
                <w:rFonts w:ascii="Bahnschrift SemiBold" w:hAnsi="Bahnschrift SemiBold"/>
                <w:b/>
                <w:bCs/>
                <w:sz w:val="20"/>
                <w:szCs w:val="24"/>
              </w:rPr>
              <w:t>Auburn University</w:t>
            </w:r>
          </w:p>
          <w:p w14:paraId="48B22D48" w14:textId="2DBDF495" w:rsidR="006B36A2" w:rsidRPr="003A0684" w:rsidRDefault="006B36A2" w:rsidP="00B8382C">
            <w:pPr>
              <w:rPr>
                <w:rFonts w:ascii="Bahnschrift SemiBold SemiConden" w:hAnsi="Bahnschrift SemiBold SemiConden"/>
                <w:i/>
                <w:iCs/>
                <w:sz w:val="20"/>
                <w:szCs w:val="24"/>
              </w:rPr>
            </w:pPr>
            <w:r w:rsidRPr="003A0684">
              <w:rPr>
                <w:rFonts w:ascii="Bahnschrift SemiBold SemiConden" w:hAnsi="Bahnschrift SemiBold SemiConden"/>
                <w:i/>
                <w:iCs/>
                <w:sz w:val="20"/>
                <w:szCs w:val="24"/>
              </w:rPr>
              <w:t>[Aug 2004] to [May 2005]</w:t>
            </w:r>
          </w:p>
          <w:p w14:paraId="77B0C864" w14:textId="434F0098" w:rsidR="00760B5C" w:rsidRPr="00760B5C" w:rsidRDefault="006B36A2" w:rsidP="00B8382C">
            <w:pPr>
              <w:rPr>
                <w:rFonts w:ascii="Bahnschrift Light SemiCondensed" w:hAnsi="Bahnschrift Light SemiCondensed"/>
                <w:sz w:val="20"/>
                <w:szCs w:val="24"/>
              </w:rPr>
            </w:pPr>
            <w:r w:rsidRPr="003A0684">
              <w:rPr>
                <w:rFonts w:ascii="Bahnschrift Light SemiCondensed" w:hAnsi="Bahnschrift Light SemiCondensed"/>
                <w:sz w:val="20"/>
                <w:szCs w:val="24"/>
              </w:rPr>
              <w:t>Marketing | Football Walk-On</w:t>
            </w:r>
          </w:p>
        </w:tc>
        <w:tc>
          <w:tcPr>
            <w:tcW w:w="720" w:type="dxa"/>
            <w:gridSpan w:val="2"/>
          </w:tcPr>
          <w:p w14:paraId="540496BE" w14:textId="77777777" w:rsidR="001B2ABD" w:rsidRDefault="001B2ABD" w:rsidP="00B8382C">
            <w:pPr>
              <w:tabs>
                <w:tab w:val="left" w:pos="990"/>
              </w:tabs>
            </w:pPr>
          </w:p>
        </w:tc>
        <w:tc>
          <w:tcPr>
            <w:tcW w:w="6840" w:type="dxa"/>
            <w:vAlign w:val="center"/>
          </w:tcPr>
          <w:sdt>
            <w:sdtPr>
              <w:rPr>
                <w:color w:val="752EB0" w:themeColor="accent2" w:themeShade="BF"/>
                <w:u w:val="single"/>
              </w:rPr>
              <w:id w:val="1001553383"/>
              <w:placeholder>
                <w:docPart w:val="69CE29B8646A4FAFB98F0155D41EEA71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B99A99C" w14:textId="7329E1E8" w:rsidR="00036450" w:rsidRDefault="00036450" w:rsidP="00B8382C">
                <w:pPr>
                  <w:pStyle w:val="Heading2"/>
                  <w:spacing w:before="0" w:after="0"/>
                </w:pPr>
                <w:r w:rsidRPr="003A0684">
                  <w:rPr>
                    <w:rFonts w:ascii="Bahnschrift SemiBold" w:hAnsi="Bahnschrift SemiBold"/>
                    <w:color w:val="121D44"/>
                  </w:rPr>
                  <w:t>WORK EXPERIENCE</w:t>
                </w:r>
              </w:p>
            </w:sdtContent>
          </w:sdt>
          <w:p w14:paraId="3A82BE2E" w14:textId="515FCD14" w:rsidR="00CB648A" w:rsidRPr="00912FC4" w:rsidRDefault="00CB648A" w:rsidP="00B8382C">
            <w:pPr>
              <w:pStyle w:val="Heading4"/>
              <w:rPr>
                <w:rFonts w:ascii="Bahnschrift SemiBold" w:hAnsi="Bahnschrift SemiBold"/>
                <w:bCs/>
                <w:sz w:val="19"/>
                <w:szCs w:val="19"/>
              </w:rPr>
            </w:pP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[</w:t>
            </w:r>
            <w:proofErr w:type="spellStart"/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Silvergate</w:t>
            </w:r>
            <w:proofErr w:type="spellEnd"/>
            <w:r w:rsidR="008A4272"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 xml:space="preserve"> Capital</w:t>
            </w: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]</w:t>
            </w:r>
            <w:r w:rsidRPr="00912FC4">
              <w:rPr>
                <w:rFonts w:ascii="Bahnschrift SemiBold" w:hAnsi="Bahnschrift SemiBold"/>
                <w:sz w:val="19"/>
                <w:szCs w:val="19"/>
              </w:rPr>
              <w:t xml:space="preserve"> [Software QA Engineer II]</w:t>
            </w:r>
            <w:r w:rsidR="00682869" w:rsidRPr="00912FC4">
              <w:rPr>
                <w:rFonts w:ascii="Bahnschrift SemiBold" w:hAnsi="Bahnschrift SemiBold"/>
                <w:sz w:val="19"/>
                <w:szCs w:val="19"/>
              </w:rPr>
              <w:t xml:space="preserve"> &gt; [Software QA Engineer III]</w:t>
            </w:r>
          </w:p>
          <w:p w14:paraId="44C6C18E" w14:textId="0965F800" w:rsidR="00CB648A" w:rsidRPr="00912FC4" w:rsidRDefault="00CB648A" w:rsidP="00B8382C">
            <w:pPr>
              <w:pStyle w:val="Date"/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</w:pP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[Aug 2021] to [</w:t>
            </w:r>
            <w:r w:rsidR="00682869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Present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]</w:t>
            </w:r>
          </w:p>
          <w:p w14:paraId="3BA05366" w14:textId="76B27F34" w:rsidR="00CA5DB8" w:rsidRDefault="003477FE" w:rsidP="00CF22E5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bookmarkStart w:id="0" w:name="_Hlk122519078"/>
            <w:r w:rsidRPr="00912FC4"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bookmarkEnd w:id="0"/>
            <w:r w:rsidR="00CF22E5">
              <w:rPr>
                <w:rFonts w:ascii="Bahnschrift Light SemiCondensed" w:hAnsi="Bahnschrift Light SemiCondensed"/>
                <w:sz w:val="19"/>
                <w:szCs w:val="19"/>
              </w:rPr>
              <w:t>Head QA Engineer</w:t>
            </w:r>
            <w:r w:rsidR="00CA5DB8">
              <w:rPr>
                <w:rFonts w:ascii="Bahnschrift Light SemiCondensed" w:hAnsi="Bahnschrift Light SemiCondensed"/>
                <w:sz w:val="19"/>
                <w:szCs w:val="19"/>
              </w:rPr>
              <w:t xml:space="preserve"> for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  <w:r w:rsidR="00CA5DB8">
              <w:rPr>
                <w:rFonts w:ascii="Bahnschrift Light SemiCondensed" w:hAnsi="Bahnschrift Light SemiCondensed"/>
                <w:sz w:val="19"/>
                <w:szCs w:val="19"/>
              </w:rPr>
              <w:t xml:space="preserve">all </w:t>
            </w:r>
            <w:r w:rsidR="00CF22E5">
              <w:rPr>
                <w:rFonts w:ascii="Bahnschrift Light SemiCondensed" w:hAnsi="Bahnschrift Light SemiCondensed"/>
                <w:sz w:val="19"/>
                <w:szCs w:val="19"/>
              </w:rPr>
              <w:t xml:space="preserve">Digital Channels 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and</w:t>
            </w:r>
            <w:r w:rsidR="00CF22E5">
              <w:rPr>
                <w:rFonts w:ascii="Bahnschrift Light SemiCondensed" w:hAnsi="Bahnschrift Light SemiCondensed"/>
                <w:sz w:val="19"/>
                <w:szCs w:val="19"/>
              </w:rPr>
              <w:t xml:space="preserve"> Software Engineering </w:t>
            </w:r>
            <w:r w:rsidR="00CA5DB8">
              <w:rPr>
                <w:rFonts w:ascii="Bahnschrift Light SemiCondensed" w:hAnsi="Bahnschrift Light SemiCondensed"/>
                <w:sz w:val="19"/>
                <w:szCs w:val="19"/>
              </w:rPr>
              <w:t>automated testing efforts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, working cross-functionally with project teams, 3</w:t>
            </w:r>
            <w:r w:rsidR="00A532C7" w:rsidRPr="00A532C7">
              <w:rPr>
                <w:rFonts w:ascii="Bahnschrift Light SemiCondensed" w:hAnsi="Bahnschrift Light SemiCondensed"/>
                <w:sz w:val="19"/>
                <w:szCs w:val="19"/>
                <w:vertAlign w:val="superscript"/>
              </w:rPr>
              <w:t>rd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 parties, and key stakeholders</w:t>
            </w:r>
            <w:r w:rsidR="00CA5DB8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</w:p>
          <w:p w14:paraId="1BBE8938" w14:textId="458C0E51" w:rsidR="00CF22E5" w:rsidRDefault="00CA5DB8" w:rsidP="00CF22E5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>-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Sole automation ar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>chitect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 and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 xml:space="preserve"> framework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 designer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 xml:space="preserve">, 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managing all testing 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>tools, environments, pipelines, licens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es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>, process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es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 xml:space="preserve"> &amp; procedures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 as well as general 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 xml:space="preserve">analysis, 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UAT and Regression testing, 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 xml:space="preserve">troubleshooting &amp; debugging, 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and test documentations</w:t>
            </w:r>
            <w:r w:rsidR="00572300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</w:p>
          <w:p w14:paraId="38F4ABA9" w14:textId="5C8BAAAD" w:rsidR="00CA5DB8" w:rsidRDefault="00CA5DB8" w:rsidP="00CF22E5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- Responsible for building, developing, and standardizing the company’s 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automated test plan</w:t>
            </w:r>
            <w:r w:rsidR="00890477">
              <w:rPr>
                <w:rFonts w:ascii="Bahnschrift Light SemiCondensed" w:hAnsi="Bahnschrift Light SemiCondensed"/>
                <w:sz w:val="19"/>
                <w:szCs w:val="19"/>
              </w:rPr>
              <w:t>,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 implementation and execution</w:t>
            </w:r>
            <w:r w:rsidR="00890477">
              <w:rPr>
                <w:rFonts w:ascii="Bahnschrift Light SemiCondensed" w:hAnsi="Bahnschrift Light SemiCondensed"/>
                <w:sz w:val="19"/>
                <w:szCs w:val="19"/>
              </w:rPr>
              <w:t xml:space="preserve"> of overall test strategy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 xml:space="preserve">, reporting, and training for core API and Web </w:t>
            </w:r>
            <w:r w:rsidR="00AC37C8">
              <w:rPr>
                <w:rFonts w:ascii="Bahnschrift Light SemiCondensed" w:hAnsi="Bahnschrift Light SemiCondensed"/>
                <w:sz w:val="19"/>
                <w:szCs w:val="19"/>
              </w:rPr>
              <w:t>project group</w:t>
            </w:r>
            <w:r w:rsidR="00A532C7">
              <w:rPr>
                <w:rFonts w:ascii="Bahnschrift Light SemiCondensed" w:hAnsi="Bahnschrift Light SemiCondensed"/>
                <w:sz w:val="19"/>
                <w:szCs w:val="19"/>
              </w:rPr>
              <w:t>s.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  </w:t>
            </w:r>
          </w:p>
          <w:p w14:paraId="24C6F537" w14:textId="77777777" w:rsidR="004D3011" w:rsidRPr="00912FC4" w:rsidRDefault="004D3011" w:rsidP="00B8382C">
            <w:pPr>
              <w:rPr>
                <w:sz w:val="19"/>
                <w:szCs w:val="19"/>
              </w:rPr>
            </w:pPr>
          </w:p>
          <w:p w14:paraId="7FBA184B" w14:textId="245A4255" w:rsidR="004D3011" w:rsidRPr="00912FC4" w:rsidRDefault="00B4272B" w:rsidP="00B8382C">
            <w:pPr>
              <w:pStyle w:val="Heading4"/>
              <w:rPr>
                <w:rFonts w:ascii="Bahnschrift SemiBold" w:hAnsi="Bahnschrift SemiBold"/>
                <w:bCs/>
                <w:sz w:val="19"/>
                <w:szCs w:val="19"/>
              </w:rPr>
            </w:pP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[RaceTrac Petroleu</w:t>
            </w:r>
            <w:r w:rsidR="00AA719E"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m</w:t>
            </w: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]</w:t>
            </w:r>
            <w:r w:rsidR="004D3011" w:rsidRPr="00912FC4">
              <w:rPr>
                <w:rFonts w:ascii="Bahnschrift SemiBold" w:hAnsi="Bahnschrift SemiBold"/>
                <w:sz w:val="19"/>
                <w:szCs w:val="19"/>
              </w:rPr>
              <w:t xml:space="preserve"> </w:t>
            </w:r>
            <w:r w:rsidR="00682869" w:rsidRPr="00912FC4">
              <w:rPr>
                <w:rFonts w:ascii="Bahnschrift SemiBold" w:hAnsi="Bahnschrift SemiBold"/>
                <w:sz w:val="19"/>
                <w:szCs w:val="19"/>
              </w:rPr>
              <w:t>[QA Analyst] &gt;</w:t>
            </w:r>
            <w:r w:rsidR="004D3011" w:rsidRPr="00912FC4">
              <w:rPr>
                <w:rFonts w:ascii="Bahnschrift SemiBold" w:hAnsi="Bahnschrift SemiBold"/>
                <w:sz w:val="19"/>
                <w:szCs w:val="19"/>
              </w:rPr>
              <w:t xml:space="preserve"> </w:t>
            </w:r>
            <w:r w:rsidRPr="00912FC4">
              <w:rPr>
                <w:rFonts w:ascii="Bahnschrift SemiBold" w:hAnsi="Bahnschrift SemiBold"/>
                <w:sz w:val="19"/>
                <w:szCs w:val="19"/>
              </w:rPr>
              <w:t>[QA Engineer]</w:t>
            </w:r>
            <w:r w:rsidR="00897923" w:rsidRPr="00912FC4">
              <w:rPr>
                <w:rFonts w:ascii="Bahnschrift SemiBold" w:hAnsi="Bahnschrift SemiBold"/>
                <w:sz w:val="19"/>
                <w:szCs w:val="19"/>
              </w:rPr>
              <w:t xml:space="preserve"> &gt; [Senior QA Engineer]</w:t>
            </w:r>
          </w:p>
          <w:p w14:paraId="2ECD2B20" w14:textId="75AA0D77" w:rsidR="00B4272B" w:rsidRPr="00912FC4" w:rsidRDefault="00B4272B" w:rsidP="00B8382C">
            <w:pPr>
              <w:pStyle w:val="Date"/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</w:pP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[</w:t>
            </w:r>
            <w:r w:rsidR="00682869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Jun 2015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] to [</w:t>
            </w:r>
            <w:r w:rsidR="00525A6A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Aug 2021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]</w:t>
            </w:r>
          </w:p>
          <w:p w14:paraId="693C6F40" w14:textId="44C251EB" w:rsidR="007E105B" w:rsidRDefault="00626772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 w:rsidRPr="00912FC4"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>Lead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 QA Engineer for all Digital Channels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 xml:space="preserve">, ETRM,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&amp; </w:t>
            </w:r>
            <w:proofErr w:type="spellStart"/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>FuelOps</w:t>
            </w:r>
            <w:proofErr w:type="spellEnd"/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project </w:t>
            </w:r>
            <w:r w:rsidR="00AC37C8">
              <w:rPr>
                <w:rFonts w:ascii="Bahnschrift Light SemiCondensed" w:hAnsi="Bahnschrift Light SemiCondensed"/>
                <w:sz w:val="19"/>
                <w:szCs w:val="19"/>
              </w:rPr>
              <w:t>team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>s</w:t>
            </w:r>
            <w:r w:rsidR="00502E7D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</w:p>
          <w:p w14:paraId="1C475D8B" w14:textId="324D185E" w:rsidR="00502E7D" w:rsidRDefault="00502E7D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r w:rsidR="00626772">
              <w:rPr>
                <w:rFonts w:ascii="Bahnschrift Light SemiCondensed" w:hAnsi="Bahnschrift Light SemiCondensed"/>
                <w:sz w:val="19"/>
                <w:szCs w:val="19"/>
              </w:rPr>
              <w:t>Responsible for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 xml:space="preserve"> all</w:t>
            </w:r>
            <w:r w:rsidR="00626772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 xml:space="preserve">automated and manual testing efforts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around 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>customer-facing products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; including 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>Web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, 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>Mobile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, </w:t>
            </w:r>
            <w:r w:rsidR="00AC37C8">
              <w:rPr>
                <w:rFonts w:ascii="Bahnschrift Light SemiCondensed" w:hAnsi="Bahnschrift Light SemiCondensed"/>
                <w:sz w:val="19"/>
                <w:szCs w:val="19"/>
              </w:rPr>
              <w:t xml:space="preserve">Desktop, 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API,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and Embedded 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>Hardware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  <w:r w:rsidR="007E105B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</w:p>
          <w:p w14:paraId="2A115FA1" w14:textId="41AB5FDD" w:rsidR="00502E7D" w:rsidRDefault="00502E7D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Managing on-shore and off-shore QA members </w:t>
            </w:r>
            <w:r w:rsidR="00CA5DB8">
              <w:rPr>
                <w:rFonts w:ascii="Bahnschrift Light SemiCondensed" w:hAnsi="Bahnschrift Light SemiCondensed"/>
                <w:sz w:val="19"/>
                <w:szCs w:val="19"/>
              </w:rPr>
              <w:t xml:space="preserve">(3-15)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to deliver high-quality E2E test coverage, documentation, and analysis through all phases of development. </w:t>
            </w:r>
          </w:p>
          <w:p w14:paraId="2C23FD69" w14:textId="57101C86" w:rsidR="00626772" w:rsidRDefault="00502E7D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r w:rsidR="00702F75">
              <w:rPr>
                <w:rFonts w:ascii="Bahnschrift Light SemiCondensed" w:hAnsi="Bahnschrift Light SemiCondensed"/>
                <w:sz w:val="19"/>
                <w:szCs w:val="19"/>
              </w:rPr>
              <w:t xml:space="preserve">Maintaining multiple test environments, repositories, frameworks, </w:t>
            </w:r>
            <w:r w:rsidR="00CA5DB8">
              <w:rPr>
                <w:rFonts w:ascii="Bahnschrift Light SemiCondensed" w:hAnsi="Bahnschrift Light SemiCondensed"/>
                <w:sz w:val="19"/>
                <w:szCs w:val="19"/>
              </w:rPr>
              <w:t xml:space="preserve">test servers, </w:t>
            </w:r>
            <w:r w:rsidR="00C62D3B">
              <w:rPr>
                <w:rFonts w:ascii="Bahnschrift Light SemiCondensed" w:hAnsi="Bahnschrift Light SemiCondensed"/>
                <w:sz w:val="19"/>
                <w:szCs w:val="19"/>
              </w:rPr>
              <w:t>discovery projects, KPI deliverables, and overall strategies, standards, policie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>s</w:t>
            </w:r>
            <w:r w:rsidR="00C62D3B">
              <w:rPr>
                <w:rFonts w:ascii="Bahnschrift Light SemiCondensed" w:hAnsi="Bahnschrift Light SemiCondensed"/>
                <w:sz w:val="19"/>
                <w:szCs w:val="19"/>
              </w:rPr>
              <w:t xml:space="preserve"> and 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>p</w:t>
            </w:r>
            <w:r w:rsidR="00C62D3B">
              <w:rPr>
                <w:rFonts w:ascii="Bahnschrift Light SemiCondensed" w:hAnsi="Bahnschrift Light SemiCondensed"/>
                <w:sz w:val="19"/>
                <w:szCs w:val="19"/>
              </w:rPr>
              <w:t>rocedures</w:t>
            </w:r>
            <w:r w:rsidR="00626772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</w:p>
          <w:p w14:paraId="2140DB91" w14:textId="77777777" w:rsidR="00502E7D" w:rsidRPr="00502E7D" w:rsidRDefault="00502E7D" w:rsidP="00502E7D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</w:p>
          <w:p w14:paraId="28000F76" w14:textId="20D36D24" w:rsidR="00525A6A" w:rsidRPr="00912FC4" w:rsidRDefault="00525A6A" w:rsidP="00B8382C">
            <w:pPr>
              <w:pStyle w:val="Heading4"/>
              <w:rPr>
                <w:rFonts w:ascii="Bahnschrift SemiBold" w:hAnsi="Bahnschrift SemiBold"/>
                <w:bCs/>
                <w:sz w:val="19"/>
                <w:szCs w:val="19"/>
              </w:rPr>
            </w:pP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[</w:t>
            </w:r>
            <w:r w:rsidR="003C50F0"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RTI,</w:t>
            </w: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 xml:space="preserve"> Inc.]</w:t>
            </w:r>
            <w:r w:rsidRPr="00912FC4">
              <w:rPr>
                <w:rFonts w:ascii="Bahnschrift SemiBold" w:hAnsi="Bahnschrift SemiBold"/>
                <w:sz w:val="19"/>
                <w:szCs w:val="19"/>
              </w:rPr>
              <w:t xml:space="preserve"> </w:t>
            </w:r>
            <w:r w:rsidR="00897923" w:rsidRPr="00912FC4">
              <w:rPr>
                <w:rFonts w:ascii="Bahnschrift SemiBold" w:hAnsi="Bahnschrift SemiBold"/>
                <w:sz w:val="19"/>
                <w:szCs w:val="19"/>
              </w:rPr>
              <w:t xml:space="preserve">[QA Intern] </w:t>
            </w:r>
            <w:r w:rsidR="00682869" w:rsidRPr="00912FC4">
              <w:rPr>
                <w:rFonts w:ascii="Bahnschrift SemiBold" w:hAnsi="Bahnschrift SemiBold"/>
                <w:sz w:val="19"/>
                <w:szCs w:val="19"/>
              </w:rPr>
              <w:t>&gt;</w:t>
            </w:r>
            <w:r w:rsidRPr="00912FC4">
              <w:rPr>
                <w:rFonts w:ascii="Bahnschrift SemiBold" w:hAnsi="Bahnschrift SemiBold"/>
                <w:sz w:val="19"/>
                <w:szCs w:val="19"/>
              </w:rPr>
              <w:t xml:space="preserve"> [QA Analyst]</w:t>
            </w:r>
          </w:p>
          <w:p w14:paraId="255DE95A" w14:textId="0F360B21" w:rsidR="00525A6A" w:rsidRPr="00912FC4" w:rsidRDefault="00525A6A" w:rsidP="00B8382C">
            <w:pPr>
              <w:pStyle w:val="Date"/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</w:pP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[J</w:t>
            </w:r>
            <w:r w:rsidR="000F5FA0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an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 xml:space="preserve"> 201</w:t>
            </w:r>
            <w:r w:rsidR="00B54730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4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] to [J</w:t>
            </w:r>
            <w:r w:rsidR="00B54730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un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 xml:space="preserve"> 201</w:t>
            </w:r>
            <w:r w:rsidR="00B54730"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5</w:t>
            </w: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]</w:t>
            </w:r>
          </w:p>
          <w:p w14:paraId="020DD3A8" w14:textId="6543F179" w:rsidR="006364D7" w:rsidRDefault="00626772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 w:rsidRPr="00912FC4"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r w:rsidR="00502E7D">
              <w:rPr>
                <w:rFonts w:ascii="Bahnschrift Light SemiCondensed" w:hAnsi="Bahnschrift Light SemiCondensed"/>
                <w:sz w:val="19"/>
                <w:szCs w:val="19"/>
              </w:rPr>
              <w:t xml:space="preserve">Contributing 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QA </w:t>
            </w:r>
            <w:r w:rsidR="00502E7D">
              <w:rPr>
                <w:rFonts w:ascii="Bahnschrift Light SemiCondensed" w:hAnsi="Bahnschrift Light SemiCondensed"/>
                <w:sz w:val="19"/>
                <w:szCs w:val="19"/>
              </w:rPr>
              <w:t>Analyst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 for all </w:t>
            </w:r>
            <w:r w:rsidR="00502E7D">
              <w:rPr>
                <w:rFonts w:ascii="Bahnschrift Light SemiCondensed" w:hAnsi="Bahnschrift Light SemiCondensed"/>
                <w:sz w:val="19"/>
                <w:szCs w:val="19"/>
              </w:rPr>
              <w:t>Front-to-Back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  <w:r w:rsidR="00890477">
              <w:rPr>
                <w:rFonts w:ascii="Bahnschrift Light SemiCondensed" w:hAnsi="Bahnschrift Light SemiCondensed"/>
                <w:sz w:val="19"/>
                <w:szCs w:val="19"/>
              </w:rPr>
              <w:t xml:space="preserve">Office 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>testing efforts</w:t>
            </w:r>
            <w:r w:rsidR="00C212F0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  <w:r w:rsidR="006364D7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</w:p>
          <w:p w14:paraId="78F503C0" w14:textId="5CDA130D" w:rsidR="00AC37C8" w:rsidRDefault="006364D7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- Management of manual and automated test case repositories, documentations, </w:t>
            </w:r>
            <w:r w:rsidR="00BF64A2">
              <w:rPr>
                <w:rFonts w:ascii="Bahnschrift Light SemiCondensed" w:hAnsi="Bahnschrift Light SemiCondensed"/>
                <w:sz w:val="19"/>
                <w:szCs w:val="19"/>
              </w:rPr>
              <w:t xml:space="preserve">and 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>environment maintenance</w:t>
            </w:r>
            <w:r w:rsidR="00AC37C8"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</w:p>
          <w:p w14:paraId="72721EFC" w14:textId="14A0FCEB" w:rsidR="00890477" w:rsidRDefault="00AC37C8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>- Key tester and UAT lead</w:t>
            </w:r>
            <w:r w:rsidR="00357D3B">
              <w:rPr>
                <w:rFonts w:ascii="Bahnschrift Light SemiCondensed" w:hAnsi="Bahnschrift Light SemiCondensed"/>
                <w:sz w:val="19"/>
                <w:szCs w:val="19"/>
              </w:rPr>
              <w:t xml:space="preserve"> for legacy migration to cloud-native architecture.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  <w:r w:rsidR="00626772">
              <w:rPr>
                <w:rFonts w:ascii="Bahnschrift Light SemiCondensed" w:hAnsi="Bahnschrift Light SemiCondensed"/>
                <w:sz w:val="19"/>
                <w:szCs w:val="19"/>
              </w:rPr>
              <w:t xml:space="preserve"> </w:t>
            </w:r>
          </w:p>
          <w:p w14:paraId="42239F80" w14:textId="60406FA3" w:rsidR="00626772" w:rsidRDefault="00626772" w:rsidP="00626772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>- Re</w:t>
            </w:r>
            <w:r w:rsidR="00890477">
              <w:rPr>
                <w:rFonts w:ascii="Bahnschrift Light SemiCondensed" w:hAnsi="Bahnschrift Light SemiCondensed"/>
                <w:sz w:val="19"/>
                <w:szCs w:val="19"/>
              </w:rPr>
              <w:t xml:space="preserve">factoring and migrating existing automation from QTP to </w:t>
            </w:r>
            <w:proofErr w:type="spellStart"/>
            <w:r w:rsidR="00890477">
              <w:rPr>
                <w:rFonts w:ascii="Bahnschrift Light SemiCondensed" w:hAnsi="Bahnschrift Light SemiCondensed"/>
                <w:sz w:val="19"/>
                <w:szCs w:val="19"/>
              </w:rPr>
              <w:t>TestComplete</w:t>
            </w:r>
            <w:proofErr w:type="spellEnd"/>
            <w:r w:rsidR="00357D3B">
              <w:rPr>
                <w:rFonts w:ascii="Bahnschrift Light SemiCondensed" w:hAnsi="Bahnschrift Light SemiCondensed"/>
                <w:sz w:val="19"/>
                <w:szCs w:val="19"/>
              </w:rPr>
              <w:t xml:space="preserve"> framework</w:t>
            </w:r>
            <w:r>
              <w:rPr>
                <w:rFonts w:ascii="Bahnschrift Light SemiCondensed" w:hAnsi="Bahnschrift Light SemiCondensed"/>
                <w:sz w:val="19"/>
                <w:szCs w:val="19"/>
              </w:rPr>
              <w:t>.</w:t>
            </w:r>
          </w:p>
          <w:p w14:paraId="4EA203BA" w14:textId="77777777" w:rsidR="00525A6A" w:rsidRPr="00912FC4" w:rsidRDefault="00525A6A" w:rsidP="00B8382C">
            <w:pPr>
              <w:rPr>
                <w:sz w:val="19"/>
                <w:szCs w:val="19"/>
              </w:rPr>
            </w:pPr>
          </w:p>
          <w:p w14:paraId="3875E850" w14:textId="4778B00E" w:rsidR="00525A6A" w:rsidRPr="00912FC4" w:rsidRDefault="00525A6A" w:rsidP="00B8382C">
            <w:pPr>
              <w:pStyle w:val="Heading4"/>
              <w:rPr>
                <w:rFonts w:ascii="Bahnschrift SemiBold" w:hAnsi="Bahnschrift SemiBold"/>
                <w:bCs/>
                <w:sz w:val="19"/>
                <w:szCs w:val="19"/>
              </w:rPr>
            </w:pPr>
            <w:r w:rsidRPr="00912FC4">
              <w:rPr>
                <w:rFonts w:ascii="Bahnschrift SemiBold" w:hAnsi="Bahnschrift SemiBold"/>
                <w:color w:val="9B57D3" w:themeColor="accent2"/>
                <w:sz w:val="19"/>
                <w:szCs w:val="19"/>
              </w:rPr>
              <w:t>[Department of Defense]</w:t>
            </w:r>
            <w:r w:rsidRPr="00912FC4">
              <w:rPr>
                <w:rFonts w:ascii="Bahnschrift SemiBold" w:hAnsi="Bahnschrift SemiBold"/>
                <w:sz w:val="19"/>
                <w:szCs w:val="19"/>
              </w:rPr>
              <w:t xml:space="preserve"> [</w:t>
            </w:r>
            <w:r w:rsidR="00B4318C" w:rsidRPr="00912FC4">
              <w:rPr>
                <w:rFonts w:ascii="Bahnschrift SemiBold" w:hAnsi="Bahnschrift SemiBold"/>
                <w:sz w:val="19"/>
                <w:szCs w:val="19"/>
              </w:rPr>
              <w:t>Parachute Rigger</w:t>
            </w:r>
            <w:r w:rsidR="003A0684" w:rsidRPr="00912FC4">
              <w:rPr>
                <w:rFonts w:ascii="Bahnschrift SemiBold" w:hAnsi="Bahnschrift SemiBold"/>
                <w:sz w:val="19"/>
                <w:szCs w:val="19"/>
              </w:rPr>
              <w:t xml:space="preserve"> - 82</w:t>
            </w:r>
            <w:r w:rsidR="003A0684" w:rsidRPr="00912FC4">
              <w:rPr>
                <w:rFonts w:ascii="Bahnschrift SemiBold" w:hAnsi="Bahnschrift SemiBold"/>
                <w:sz w:val="19"/>
                <w:szCs w:val="19"/>
                <w:vertAlign w:val="superscript"/>
              </w:rPr>
              <w:t>nd</w:t>
            </w:r>
            <w:r w:rsidR="003A0684" w:rsidRPr="00912FC4">
              <w:rPr>
                <w:rFonts w:ascii="Bahnschrift SemiBold" w:hAnsi="Bahnschrift SemiBold"/>
                <w:sz w:val="19"/>
                <w:szCs w:val="19"/>
              </w:rPr>
              <w:t xml:space="preserve"> Airborne</w:t>
            </w:r>
            <w:r w:rsidR="00B4318C" w:rsidRPr="00912FC4">
              <w:rPr>
                <w:rFonts w:ascii="Bahnschrift SemiBold" w:hAnsi="Bahnschrift SemiBold"/>
                <w:sz w:val="19"/>
                <w:szCs w:val="19"/>
              </w:rPr>
              <w:t xml:space="preserve">] </w:t>
            </w:r>
          </w:p>
          <w:p w14:paraId="1E5E1490" w14:textId="069E0F9B" w:rsidR="00525A6A" w:rsidRPr="00912FC4" w:rsidRDefault="00525A6A" w:rsidP="00B8382C">
            <w:pPr>
              <w:pStyle w:val="Date"/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</w:pPr>
            <w:r w:rsidRPr="00912FC4">
              <w:rPr>
                <w:rFonts w:ascii="Bahnschrift SemiBold SemiConden" w:hAnsi="Bahnschrift SemiBold SemiConden"/>
                <w:i/>
                <w:iCs/>
                <w:sz w:val="19"/>
                <w:szCs w:val="19"/>
              </w:rPr>
              <w:t>[Oct 2008] to [Jul 2012]</w:t>
            </w:r>
          </w:p>
          <w:p w14:paraId="0D148C97" w14:textId="7CA0C883" w:rsidR="00614F17" w:rsidRPr="00614F17" w:rsidRDefault="00614F17" w:rsidP="00614F17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>
              <w:rPr>
                <w:rFonts w:ascii="Bahnschrift Light SemiCondensed" w:hAnsi="Bahnschrift Light SemiCondensed"/>
                <w:sz w:val="19"/>
                <w:szCs w:val="19"/>
              </w:rPr>
              <w:t xml:space="preserve">- </w:t>
            </w:r>
            <w:r w:rsidRPr="00614F17">
              <w:rPr>
                <w:rFonts w:ascii="Bahnschrift Light SemiCondensed" w:hAnsi="Bahnschrift Light SemiCondensed"/>
                <w:sz w:val="19"/>
                <w:szCs w:val="19"/>
              </w:rPr>
              <w:t xml:space="preserve">Selected for Airborne Special Operations Parachute Test Facility (top 3 of 2,500). </w:t>
            </w:r>
          </w:p>
          <w:p w14:paraId="12413466" w14:textId="46719FF7" w:rsidR="00614F17" w:rsidRDefault="00614F17" w:rsidP="00614F17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  <w:r w:rsidRPr="00614F17">
              <w:rPr>
                <w:rFonts w:ascii="Bahnschrift Light SemiCondensed" w:hAnsi="Bahnschrift Light SemiCondensed"/>
                <w:sz w:val="19"/>
                <w:szCs w:val="19"/>
              </w:rPr>
              <w:t xml:space="preserve">- Operation Enduring Freedom and Operation Unified Response. </w:t>
            </w:r>
          </w:p>
          <w:p w14:paraId="1012A2F8" w14:textId="77777777" w:rsidR="001F64E0" w:rsidRDefault="001F64E0" w:rsidP="00614F17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</w:p>
          <w:p w14:paraId="541AAF5C" w14:textId="370119FF" w:rsidR="00B64475" w:rsidRDefault="00B64475" w:rsidP="00B8382C">
            <w:pPr>
              <w:pStyle w:val="Heading2"/>
              <w:spacing w:after="0"/>
              <w:rPr>
                <w:color w:val="121D44"/>
                <w:sz w:val="14"/>
                <w:szCs w:val="18"/>
              </w:rPr>
            </w:pPr>
            <w:r w:rsidRPr="001C7504">
              <w:rPr>
                <w:color w:val="121D44"/>
              </w:rPr>
              <w:t>certifications</w:t>
            </w:r>
            <w:r w:rsidR="00980BA8">
              <w:rPr>
                <w:color w:val="121D44"/>
              </w:rPr>
              <w:t>/HONORS</w:t>
            </w:r>
            <w:r w:rsidR="00547717">
              <w:rPr>
                <w:color w:val="121D44"/>
              </w:rPr>
              <w:t xml:space="preserve"> </w:t>
            </w:r>
            <w:r w:rsidR="00547717" w:rsidRPr="001C7504">
              <w:rPr>
                <w:color w:val="121D44"/>
                <w:sz w:val="14"/>
                <w:szCs w:val="18"/>
              </w:rPr>
              <w:t>(</w:t>
            </w:r>
            <w:hyperlink r:id="rId13" w:history="1">
              <w:r w:rsidR="00547717" w:rsidRPr="00547717">
                <w:rPr>
                  <w:rStyle w:val="Hyperlink"/>
                  <w:sz w:val="14"/>
                  <w:szCs w:val="18"/>
                </w:rPr>
                <w:t>Google Drive</w:t>
              </w:r>
            </w:hyperlink>
            <w:r w:rsidR="00547717" w:rsidRPr="001C7504">
              <w:rPr>
                <w:color w:val="121D44"/>
                <w:sz w:val="14"/>
                <w:szCs w:val="18"/>
              </w:rPr>
              <w:t>)</w:t>
            </w:r>
          </w:p>
          <w:p w14:paraId="366D2D28" w14:textId="2F6A14D1" w:rsidR="00B4318C" w:rsidRPr="0010473A" w:rsidRDefault="00B4318C" w:rsidP="00B8382C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  <w:szCs w:val="18"/>
              </w:rPr>
            </w:pPr>
            <w:r w:rsidRPr="0010473A">
              <w:rPr>
                <w:rFonts w:ascii="Bahnschrift Light SemiCondensed" w:hAnsi="Bahnschrift Light SemiCondensed"/>
                <w:szCs w:val="18"/>
              </w:rPr>
              <w:t>Certified Scrum Master (CSM®)</w:t>
            </w:r>
            <w:r w:rsidR="00A94836">
              <w:rPr>
                <w:rFonts w:ascii="Bahnschrift Light SemiCondensed" w:hAnsi="Bahnschrift Light SemiCondensed"/>
                <w:szCs w:val="18"/>
              </w:rPr>
              <w:t xml:space="preserve"> from </w:t>
            </w:r>
            <w:proofErr w:type="spellStart"/>
            <w:r w:rsidR="00A94836">
              <w:rPr>
                <w:rFonts w:ascii="Bahnschrift Light SemiCondensed" w:hAnsi="Bahnschrift Light SemiCondensed"/>
                <w:szCs w:val="18"/>
              </w:rPr>
              <w:t>ScrumAlliance</w:t>
            </w:r>
            <w:proofErr w:type="spellEnd"/>
            <w:r w:rsidR="00A94836" w:rsidRPr="0010473A">
              <w:rPr>
                <w:rFonts w:ascii="Bahnschrift Light SemiCondensed" w:hAnsi="Bahnschrift Light SemiCondensed"/>
                <w:szCs w:val="18"/>
              </w:rPr>
              <w:t>®</w:t>
            </w:r>
          </w:p>
          <w:p w14:paraId="3DDEEEF4" w14:textId="20FAD049" w:rsidR="00B4318C" w:rsidRPr="0010473A" w:rsidRDefault="00B4318C" w:rsidP="00B8382C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  <w:szCs w:val="18"/>
              </w:rPr>
            </w:pPr>
            <w:proofErr w:type="spellStart"/>
            <w:r w:rsidRPr="0010473A">
              <w:rPr>
                <w:rFonts w:ascii="Bahnschrift Light SemiCondensed" w:hAnsi="Bahnschrift Light SemiCondensed"/>
                <w:szCs w:val="18"/>
              </w:rPr>
              <w:t>HarvardX</w:t>
            </w:r>
            <w:proofErr w:type="spellEnd"/>
            <w:r w:rsidR="00A94836">
              <w:rPr>
                <w:rFonts w:ascii="Bahnschrift Light SemiCondensed" w:hAnsi="Bahnschrift Light SemiCondensed"/>
                <w:szCs w:val="18"/>
              </w:rPr>
              <w:t>/MIT</w:t>
            </w:r>
            <w:r w:rsidRPr="0010473A">
              <w:rPr>
                <w:rFonts w:ascii="Bahnschrift Light SemiCondensed" w:hAnsi="Bahnschrift Light SemiCondensed"/>
                <w:szCs w:val="18"/>
              </w:rPr>
              <w:t xml:space="preserve"> CS50</w:t>
            </w:r>
            <w:r w:rsidR="00A62884">
              <w:rPr>
                <w:rFonts w:ascii="Bahnschrift Light SemiCondensed" w:hAnsi="Bahnschrift Light SemiCondensed"/>
                <w:szCs w:val="18"/>
              </w:rPr>
              <w:t xml:space="preserve"> </w:t>
            </w:r>
            <w:r w:rsidR="00A94836">
              <w:rPr>
                <w:rFonts w:ascii="Bahnschrift Light SemiCondensed" w:hAnsi="Bahnschrift Light SemiCondensed"/>
                <w:szCs w:val="18"/>
              </w:rPr>
              <w:t>– Intro to Computer Science</w:t>
            </w:r>
          </w:p>
          <w:p w14:paraId="4BA40BD6" w14:textId="3468E603" w:rsidR="00760B5C" w:rsidRDefault="00A94836" w:rsidP="00760B5C">
            <w:pPr>
              <w:pStyle w:val="ListParagraph"/>
              <w:numPr>
                <w:ilvl w:val="0"/>
                <w:numId w:val="5"/>
              </w:numPr>
              <w:rPr>
                <w:rFonts w:ascii="Bahnschrift Light SemiCondensed" w:hAnsi="Bahnschrift Light SemiCondensed"/>
                <w:szCs w:val="18"/>
              </w:rPr>
            </w:pPr>
            <w:r w:rsidRPr="00A94836">
              <w:rPr>
                <w:rFonts w:ascii="Bahnschrift Light SemiCondensed" w:hAnsi="Bahnschrift Light SemiCondensed"/>
                <w:szCs w:val="18"/>
              </w:rPr>
              <w:t>Web Accessibility Curriculum 2.0 (IAAP)</w:t>
            </w:r>
            <w:r>
              <w:rPr>
                <w:rFonts w:ascii="Bahnschrift Light SemiCondensed" w:hAnsi="Bahnschrift Light SemiCondensed"/>
                <w:szCs w:val="18"/>
              </w:rPr>
              <w:t xml:space="preserve"> – ADA Certified Training</w:t>
            </w:r>
          </w:p>
          <w:p w14:paraId="1A1EC1CE" w14:textId="77777777" w:rsidR="00A94836" w:rsidRDefault="00A94836" w:rsidP="00A94836">
            <w:pPr>
              <w:pStyle w:val="ListParagraph"/>
              <w:numPr>
                <w:ilvl w:val="0"/>
                <w:numId w:val="5"/>
              </w:numPr>
              <w:rPr>
                <w:rFonts w:ascii="Bahnschrift Light SemiCondensed" w:hAnsi="Bahnschrift Light SemiCondensed"/>
                <w:szCs w:val="18"/>
              </w:rPr>
            </w:pPr>
            <w:proofErr w:type="spellStart"/>
            <w:r>
              <w:rPr>
                <w:rFonts w:ascii="Bahnschrift Light SemiCondensed" w:hAnsi="Bahnschrift Light SemiCondensed"/>
                <w:szCs w:val="18"/>
              </w:rPr>
              <w:t>Smartbear</w:t>
            </w:r>
            <w:proofErr w:type="spellEnd"/>
            <w:r>
              <w:rPr>
                <w:rFonts w:ascii="Bahnschrift Light SemiCondensed" w:hAnsi="Bahnschrift Light SemiCondensed"/>
                <w:szCs w:val="18"/>
              </w:rPr>
              <w:t xml:space="preserve"> </w:t>
            </w:r>
            <w:r w:rsidRPr="0018613A">
              <w:rPr>
                <w:rFonts w:ascii="Bahnschrift Light SemiCondensed" w:hAnsi="Bahnschrift Light SemiCondensed"/>
                <w:szCs w:val="18"/>
              </w:rPr>
              <w:t>2022 Q3 Community Leade</w:t>
            </w:r>
            <w:r>
              <w:rPr>
                <w:rFonts w:ascii="Bahnschrift Light SemiCondensed" w:hAnsi="Bahnschrift Light SemiCondensed"/>
                <w:szCs w:val="18"/>
              </w:rPr>
              <w:t xml:space="preserve">r </w:t>
            </w:r>
          </w:p>
          <w:p w14:paraId="374CCC3E" w14:textId="2D187065" w:rsidR="00A94836" w:rsidRPr="00A94836" w:rsidRDefault="00A94836" w:rsidP="00A94836">
            <w:pPr>
              <w:pStyle w:val="ListParagraph"/>
              <w:numPr>
                <w:ilvl w:val="0"/>
                <w:numId w:val="5"/>
              </w:numPr>
              <w:rPr>
                <w:rFonts w:ascii="Bahnschrift Light SemiCondensed" w:hAnsi="Bahnschrift Light SemiCondensed"/>
                <w:szCs w:val="18"/>
              </w:rPr>
            </w:pPr>
            <w:proofErr w:type="spellStart"/>
            <w:r>
              <w:rPr>
                <w:rFonts w:ascii="Bahnschrift Light SemiCondensed" w:hAnsi="Bahnschrift Light SemiCondensed"/>
                <w:szCs w:val="18"/>
              </w:rPr>
              <w:t>Smartbear</w:t>
            </w:r>
            <w:proofErr w:type="spellEnd"/>
            <w:r>
              <w:rPr>
                <w:rFonts w:ascii="Bahnschrift Light SemiCondensed" w:hAnsi="Bahnschrift Light SemiCondensed"/>
                <w:szCs w:val="18"/>
              </w:rPr>
              <w:t xml:space="preserve"> 2022 Community Hero nominee (TBD)</w:t>
            </w:r>
          </w:p>
          <w:p w14:paraId="247C1224" w14:textId="698B0CC1" w:rsidR="00A94836" w:rsidRDefault="00A94836" w:rsidP="00A94836">
            <w:pPr>
              <w:pStyle w:val="ListParagraph"/>
              <w:numPr>
                <w:ilvl w:val="0"/>
                <w:numId w:val="5"/>
              </w:numPr>
              <w:rPr>
                <w:rFonts w:ascii="Bahnschrift Light SemiCondensed" w:hAnsi="Bahnschrift Light SemiCondensed"/>
                <w:szCs w:val="18"/>
              </w:rPr>
            </w:pPr>
            <w:proofErr w:type="spellStart"/>
            <w:r>
              <w:rPr>
                <w:rFonts w:ascii="Bahnschrift Light SemiCondensed" w:hAnsi="Bahnschrift Light SemiCondensed"/>
                <w:szCs w:val="18"/>
              </w:rPr>
              <w:t>Smartbear</w:t>
            </w:r>
            <w:proofErr w:type="spellEnd"/>
            <w:r>
              <w:rPr>
                <w:rFonts w:ascii="Bahnschrift Light SemiCondensed" w:hAnsi="Bahnschrift Light SemiCondensed"/>
                <w:szCs w:val="18"/>
              </w:rPr>
              <w:t xml:space="preserve"> Certificates: Automation | SoapUI/</w:t>
            </w:r>
            <w:proofErr w:type="spellStart"/>
            <w:r>
              <w:rPr>
                <w:rFonts w:ascii="Bahnschrift Light SemiCondensed" w:hAnsi="Bahnschrift Light SemiCondensed"/>
                <w:szCs w:val="18"/>
              </w:rPr>
              <w:t>ReadyAPI</w:t>
            </w:r>
            <w:proofErr w:type="spellEnd"/>
            <w:r>
              <w:rPr>
                <w:rFonts w:ascii="Bahnschrift Light SemiCondensed" w:hAnsi="Bahnschrift Light SemiCondensed"/>
                <w:szCs w:val="18"/>
              </w:rPr>
              <w:t xml:space="preserve"> | Swagger | </w:t>
            </w:r>
            <w:proofErr w:type="spellStart"/>
            <w:r>
              <w:rPr>
                <w:rFonts w:ascii="Bahnschrift Light SemiCondensed" w:hAnsi="Bahnschrift Light SemiCondensed"/>
                <w:szCs w:val="18"/>
              </w:rPr>
              <w:t>TestComplete</w:t>
            </w:r>
            <w:proofErr w:type="spellEnd"/>
            <w:r>
              <w:rPr>
                <w:rFonts w:ascii="Bahnschrift Light SemiCondensed" w:hAnsi="Bahnschrift Light SemiCondensed"/>
                <w:szCs w:val="18"/>
              </w:rPr>
              <w:t xml:space="preserve"> </w:t>
            </w:r>
          </w:p>
          <w:p w14:paraId="46D0A567" w14:textId="54EED25B" w:rsidR="00A94836" w:rsidRDefault="00A94836" w:rsidP="00A94836">
            <w:pPr>
              <w:pStyle w:val="ListParagraph"/>
              <w:numPr>
                <w:ilvl w:val="0"/>
                <w:numId w:val="5"/>
              </w:numPr>
              <w:rPr>
                <w:rFonts w:ascii="Bahnschrift Light SemiCondensed" w:hAnsi="Bahnschrift Light SemiCondensed"/>
                <w:szCs w:val="18"/>
              </w:rPr>
            </w:pPr>
            <w:r>
              <w:rPr>
                <w:rFonts w:ascii="Bahnschrift Light SemiCondensed" w:hAnsi="Bahnschrift Light SemiCondensed"/>
                <w:szCs w:val="18"/>
              </w:rPr>
              <w:t xml:space="preserve">Coursera Certificates: Python | </w:t>
            </w:r>
            <w:proofErr w:type="spellStart"/>
            <w:r>
              <w:rPr>
                <w:rFonts w:ascii="Bahnschrift Light SemiCondensed" w:hAnsi="Bahnschrift Light SemiCondensed"/>
                <w:szCs w:val="18"/>
              </w:rPr>
              <w:t>ARCore</w:t>
            </w:r>
            <w:proofErr w:type="spellEnd"/>
            <w:r>
              <w:rPr>
                <w:rFonts w:ascii="Bahnschrift Light SemiCondensed" w:hAnsi="Bahnschrift Light SemiCondensed"/>
                <w:szCs w:val="18"/>
              </w:rPr>
              <w:t xml:space="preserve"> | Git/GitHub | Python w/OS Interaction</w:t>
            </w:r>
          </w:p>
          <w:p w14:paraId="0682DA2B" w14:textId="66B4F03F" w:rsidR="00E54721" w:rsidRPr="001F64E0" w:rsidRDefault="00A94836" w:rsidP="001F64E0">
            <w:pPr>
              <w:pStyle w:val="ListParagraph"/>
              <w:numPr>
                <w:ilvl w:val="0"/>
                <w:numId w:val="5"/>
              </w:numPr>
              <w:rPr>
                <w:rFonts w:ascii="Bahnschrift Light SemiCondensed" w:hAnsi="Bahnschrift Light SemiCondensed"/>
                <w:szCs w:val="18"/>
              </w:rPr>
            </w:pPr>
            <w:r>
              <w:rPr>
                <w:rFonts w:ascii="Bahnschrift Light SemiCondensed" w:hAnsi="Bahnschrift Light SemiCondensed"/>
                <w:szCs w:val="18"/>
              </w:rPr>
              <w:t>Programming Hub: Python3 | Django | Python Advanced</w:t>
            </w:r>
          </w:p>
          <w:p w14:paraId="5414F77F" w14:textId="72A0D261" w:rsidR="00E54721" w:rsidRPr="00E54721" w:rsidRDefault="00E54721" w:rsidP="00E54721">
            <w:pPr>
              <w:rPr>
                <w:rFonts w:ascii="Bahnschrift Light SemiCondensed" w:hAnsi="Bahnschrift Light SemiCondensed"/>
                <w:sz w:val="19"/>
                <w:szCs w:val="19"/>
              </w:rPr>
            </w:pPr>
          </w:p>
        </w:tc>
      </w:tr>
    </w:tbl>
    <w:p w14:paraId="3AFCC55B" w14:textId="3679496F" w:rsidR="001266BD" w:rsidRPr="003C121D" w:rsidRDefault="001266BD" w:rsidP="001266BD">
      <w:pPr>
        <w:pStyle w:val="Heading2"/>
        <w:rPr>
          <w:rFonts w:ascii="Bahnschrift SemiBold" w:hAnsi="Bahnschrift SemiBold"/>
          <w:color w:val="121D44"/>
          <w:sz w:val="14"/>
          <w:szCs w:val="18"/>
        </w:rPr>
      </w:pPr>
      <w:bookmarkStart w:id="1" w:name="_Hlk124758276"/>
      <w:bookmarkStart w:id="2" w:name="_Hlk120259540"/>
      <w:r w:rsidRPr="003A0684">
        <w:rPr>
          <w:rFonts w:ascii="Bahnschrift SemiBold" w:hAnsi="Bahnschrift SemiBold"/>
          <w:color w:val="121D44"/>
        </w:rPr>
        <w:lastRenderedPageBreak/>
        <w:t>H</w:t>
      </w:r>
      <w:r w:rsidR="00D67244">
        <w:rPr>
          <w:rFonts w:ascii="Bahnschrift SemiBold" w:hAnsi="Bahnschrift SemiBold"/>
          <w:color w:val="121D44"/>
        </w:rPr>
        <w:t>IGHLIGHTS</w:t>
      </w:r>
      <w:r w:rsidR="003C121D">
        <w:rPr>
          <w:rFonts w:ascii="Bahnschrift SemiBold" w:hAnsi="Bahnschrift SemiBold"/>
          <w:color w:val="121D44"/>
        </w:rPr>
        <w:t xml:space="preserve"> </w:t>
      </w:r>
      <w:r w:rsidR="003C121D">
        <w:rPr>
          <w:rFonts w:ascii="Bahnschrift SemiBold" w:hAnsi="Bahnschrift SemiBold"/>
          <w:color w:val="121D44"/>
          <w:sz w:val="14"/>
          <w:szCs w:val="18"/>
        </w:rPr>
        <w:t>(</w:t>
      </w:r>
      <w:r w:rsidR="00D67244">
        <w:rPr>
          <w:rFonts w:ascii="Bahnschrift SemiBold" w:hAnsi="Bahnschrift SemiBold"/>
          <w:color w:val="121D44"/>
          <w:sz w:val="14"/>
          <w:szCs w:val="18"/>
        </w:rPr>
        <w:t>last 5 years</w:t>
      </w:r>
      <w:r w:rsidR="003C121D">
        <w:rPr>
          <w:rFonts w:ascii="Bahnschrift SemiBold" w:hAnsi="Bahnschrift SemiBold"/>
          <w:color w:val="121D44"/>
          <w:sz w:val="14"/>
          <w:szCs w:val="18"/>
        </w:rPr>
        <w:t>)</w:t>
      </w:r>
    </w:p>
    <w:p w14:paraId="2C69FC0A" w14:textId="78F6CB3F" w:rsidR="002362A1" w:rsidRDefault="002362A1" w:rsidP="003C121D">
      <w:pPr>
        <w:ind w:left="360"/>
        <w:rPr>
          <w:rFonts w:ascii="Bahnschrift Light SemiCondensed" w:hAnsi="Bahnschrift Light SemiCondensed"/>
          <w:b/>
          <w:bCs/>
          <w:color w:val="45A5ED" w:themeColor="accent5"/>
          <w:sz w:val="19"/>
          <w:szCs w:val="19"/>
        </w:rPr>
      </w:pPr>
      <w:r w:rsidRPr="00CF22E5">
        <w:rPr>
          <w:rFonts w:ascii="Bahnschrift Light SemiCondensed" w:hAnsi="Bahnschrift Light SemiCondensed"/>
          <w:b/>
          <w:bCs/>
          <w:color w:val="45A5ED" w:themeColor="accent5"/>
          <w:sz w:val="19"/>
          <w:szCs w:val="19"/>
        </w:rPr>
        <w:t>[2022]</w:t>
      </w:r>
      <w:r w:rsidRPr="00CF22E5">
        <w:rPr>
          <w:rFonts w:ascii="Bahnschrift Light SemiCondensed" w:hAnsi="Bahnschrift Light SemiCondensed"/>
          <w:color w:val="45A5ED" w:themeColor="accent5"/>
          <w:sz w:val="19"/>
          <w:szCs w:val="19"/>
        </w:rPr>
        <w:t xml:space="preserve"> – </w:t>
      </w:r>
      <w:r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Automated 200+ test cases (UI/</w:t>
      </w:r>
      <w:proofErr w:type="spellStart"/>
      <w:proofErr w:type="gramStart"/>
      <w:r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UX:Web</w:t>
      </w:r>
      <w:proofErr w:type="spellEnd"/>
      <w:proofErr w:type="gramEnd"/>
      <w:r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| JS/SQL/Git) &amp; Integrated 250+ test cases (API: Postman/SoapUI | .NET/JSON/Git), maintaining 90% controlled pass rate in nightly Regression pipelines (QA/STG)</w:t>
      </w:r>
    </w:p>
    <w:bookmarkEnd w:id="1"/>
    <w:p w14:paraId="74E8168C" w14:textId="01FEF0D6" w:rsidR="00034212" w:rsidRPr="003C121D" w:rsidRDefault="000035B5" w:rsidP="003C121D">
      <w:pPr>
        <w:ind w:left="360"/>
        <w:rPr>
          <w:rFonts w:ascii="Bahnschrift Light SemiCondensed" w:hAnsi="Bahnschrift Light SemiCondensed"/>
          <w:color w:val="9B57D3" w:themeColor="accent2"/>
          <w:sz w:val="19"/>
          <w:szCs w:val="19"/>
        </w:rPr>
      </w:pPr>
      <w:r w:rsidRPr="00CF22E5">
        <w:rPr>
          <w:rFonts w:ascii="Bahnschrift Light SemiCondensed" w:hAnsi="Bahnschrift Light SemiCondensed"/>
          <w:b/>
          <w:bCs/>
          <w:color w:val="45A5ED" w:themeColor="accent5"/>
          <w:sz w:val="19"/>
          <w:szCs w:val="19"/>
        </w:rPr>
        <w:t>[</w:t>
      </w:r>
      <w:bookmarkEnd w:id="2"/>
      <w:r w:rsidR="00D0262C" w:rsidRPr="00CF22E5">
        <w:rPr>
          <w:rFonts w:ascii="Bahnschrift Light SemiCondensed" w:hAnsi="Bahnschrift Light SemiCondensed"/>
          <w:b/>
          <w:bCs/>
          <w:color w:val="45A5ED" w:themeColor="accent5"/>
          <w:sz w:val="19"/>
          <w:szCs w:val="19"/>
        </w:rPr>
        <w:t>2022</w:t>
      </w:r>
      <w:r w:rsidRPr="00CF22E5">
        <w:rPr>
          <w:rFonts w:ascii="Bahnschrift Light SemiCondensed" w:hAnsi="Bahnschrift Light SemiCondensed"/>
          <w:b/>
          <w:bCs/>
          <w:color w:val="45A5ED" w:themeColor="accent5"/>
          <w:sz w:val="19"/>
          <w:szCs w:val="19"/>
        </w:rPr>
        <w:t>]</w:t>
      </w:r>
      <w:r w:rsidRPr="00CF22E5">
        <w:rPr>
          <w:rFonts w:ascii="Bahnschrift Light SemiCondensed" w:hAnsi="Bahnschrift Light SemiCondensed"/>
          <w:color w:val="45A5ED" w:themeColor="accent5"/>
          <w:sz w:val="19"/>
          <w:szCs w:val="19"/>
        </w:rPr>
        <w:t xml:space="preserve"> </w:t>
      </w:r>
      <w:r w:rsidR="00D0262C" w:rsidRPr="00CF22E5">
        <w:rPr>
          <w:rFonts w:ascii="Bahnschrift Light SemiCondensed" w:hAnsi="Bahnschrift Light SemiCondensed"/>
          <w:color w:val="45A5ED" w:themeColor="accent5"/>
          <w:sz w:val="19"/>
          <w:szCs w:val="19"/>
        </w:rPr>
        <w:t xml:space="preserve">– </w:t>
      </w:r>
      <w:r w:rsidR="009D25E7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Automated 200+ test cases (UI/</w:t>
      </w:r>
      <w:proofErr w:type="spellStart"/>
      <w:proofErr w:type="gramStart"/>
      <w:r w:rsidR="009D25E7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UX:Web</w:t>
      </w:r>
      <w:proofErr w:type="spellEnd"/>
      <w:proofErr w:type="gramEnd"/>
      <w:r w:rsidR="009D25E7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| JS/SQL/Git) &amp; Integrated 250+ test cases (API: Postman/SoapUI | .NET/JSON/Git)</w:t>
      </w:r>
      <w:r w:rsidR="009931AD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, maintaining </w:t>
      </w:r>
      <w:r w:rsidR="00E009AB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90</w:t>
      </w:r>
      <w:r w:rsidR="009931AD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% </w:t>
      </w:r>
      <w:r w:rsidR="00E009AB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controlled </w:t>
      </w:r>
      <w:r w:rsidR="009931AD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pass rate in nightly Regression</w:t>
      </w:r>
      <w:r w:rsidR="00E74254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pipelines (QA/STG)</w:t>
      </w:r>
      <w:r w:rsidR="009D25E7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, and increasing work capacity 16% by reducing over 32hrs of manual testing per release.</w:t>
      </w:r>
      <w:r w:rsidR="009931AD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Completed </w:t>
      </w:r>
      <w:r w:rsidR="00D0262C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7</w:t>
      </w:r>
      <w:r w:rsidR="009931AD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key POC’s, including early adoption and implementation</w:t>
      </w:r>
      <w:r w:rsidR="00CB36AA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of BDD, </w:t>
      </w:r>
      <w:proofErr w:type="spellStart"/>
      <w:r w:rsidR="00CB36AA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NameMapping</w:t>
      </w:r>
      <w:proofErr w:type="spellEnd"/>
      <w:r w:rsidR="00BD781F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, </w:t>
      </w:r>
      <w:proofErr w:type="spellStart"/>
      <w:r w:rsidR="00BD781F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ReadyAPI</w:t>
      </w:r>
      <w:proofErr w:type="spellEnd"/>
      <w:r w:rsidR="00BD781F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, </w:t>
      </w:r>
      <w:r w:rsidR="000E54D2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ADO </w:t>
      </w:r>
      <w:r w:rsidR="00BD781F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Test Analytics Dashboard</w:t>
      </w:r>
      <w:r w:rsidR="008240A5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, LoadRunner</w:t>
      </w:r>
      <w:r w:rsidR="00D0262C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, and</w:t>
      </w:r>
      <w:r w:rsidR="00E74254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Wiki Documentations: </w:t>
      </w:r>
      <w:r w:rsidR="00E74254" w:rsidRPr="00CF22E5">
        <w:rPr>
          <w:rFonts w:ascii="Bahnschrift Light SemiCondensed" w:hAnsi="Bahnschrift Light SemiCondensed"/>
          <w:i/>
          <w:iCs/>
          <w:color w:val="9B57D3" w:themeColor="accent2"/>
          <w:sz w:val="19"/>
          <w:szCs w:val="19"/>
        </w:rPr>
        <w:t>QA Test Strategy &amp; Planning</w:t>
      </w:r>
      <w:r w:rsidR="00E74254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, </w:t>
      </w:r>
      <w:r w:rsidR="00E74254" w:rsidRPr="00CF22E5">
        <w:rPr>
          <w:rFonts w:ascii="Bahnschrift Light SemiCondensed" w:hAnsi="Bahnschrift Light SemiCondensed"/>
          <w:i/>
          <w:iCs/>
          <w:color w:val="9B57D3" w:themeColor="accent2"/>
          <w:sz w:val="19"/>
          <w:szCs w:val="19"/>
        </w:rPr>
        <w:t>Disaster Recover &amp; High Availability Testing</w:t>
      </w:r>
      <w:r w:rsidR="00E74254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, </w:t>
      </w:r>
      <w:r w:rsidR="00E74254" w:rsidRPr="00CF22E5">
        <w:rPr>
          <w:rFonts w:ascii="Bahnschrift Light SemiCondensed" w:hAnsi="Bahnschrift Light SemiCondensed"/>
          <w:i/>
          <w:iCs/>
          <w:color w:val="9B57D3" w:themeColor="accent2"/>
          <w:sz w:val="19"/>
          <w:szCs w:val="19"/>
        </w:rPr>
        <w:t>BDD Automation</w:t>
      </w:r>
      <w:r w:rsidR="00E74254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, </w:t>
      </w:r>
      <w:proofErr w:type="spellStart"/>
      <w:r w:rsidR="00E74254" w:rsidRPr="00CF22E5">
        <w:rPr>
          <w:rFonts w:ascii="Bahnschrift Light SemiCondensed" w:hAnsi="Bahnschrift Light SemiCondensed"/>
          <w:i/>
          <w:iCs/>
          <w:color w:val="9B57D3" w:themeColor="accent2"/>
          <w:sz w:val="19"/>
          <w:szCs w:val="19"/>
        </w:rPr>
        <w:t>TestComplete</w:t>
      </w:r>
      <w:proofErr w:type="spellEnd"/>
      <w:r w:rsidR="00E74254" w:rsidRPr="00CF22E5">
        <w:rPr>
          <w:rFonts w:ascii="Bahnschrift Light SemiCondensed" w:hAnsi="Bahnschrift Light SemiCondensed"/>
          <w:i/>
          <w:iCs/>
          <w:color w:val="9B57D3" w:themeColor="accent2"/>
          <w:sz w:val="19"/>
          <w:szCs w:val="19"/>
        </w:rPr>
        <w:t xml:space="preserve"> Automation Architecture</w:t>
      </w:r>
      <w:r w:rsidR="00E74254" w:rsidRPr="00CF22E5">
        <w:rPr>
          <w:rFonts w:ascii="Bahnschrift Light SemiCondensed" w:hAnsi="Bahnschrift Light SemiCondensed"/>
          <w:color w:val="9B57D3" w:themeColor="accent2"/>
          <w:sz w:val="19"/>
          <w:szCs w:val="19"/>
        </w:rPr>
        <w:t>.</w:t>
      </w:r>
    </w:p>
    <w:p w14:paraId="71628B32" w14:textId="7F6CC90A" w:rsidR="006A3045" w:rsidRPr="00CF22E5" w:rsidRDefault="00BD781F" w:rsidP="003C121D">
      <w:pPr>
        <w:ind w:left="360"/>
        <w:rPr>
          <w:rFonts w:ascii="Bahnschrift Light SemiCondensed" w:hAnsi="Bahnschrift Light SemiCondensed"/>
          <w:sz w:val="19"/>
          <w:szCs w:val="19"/>
        </w:rPr>
      </w:pPr>
      <w:r w:rsidRPr="00CF22E5">
        <w:rPr>
          <w:rFonts w:ascii="Bahnschrift Light SemiCondensed" w:hAnsi="Bahnschrift Light SemiCondensed"/>
          <w:b/>
          <w:bCs/>
          <w:sz w:val="19"/>
          <w:szCs w:val="19"/>
        </w:rPr>
        <w:t>[202</w:t>
      </w:r>
      <w:r w:rsidR="00D0262C" w:rsidRPr="00CF22E5">
        <w:rPr>
          <w:rFonts w:ascii="Bahnschrift Light SemiCondensed" w:hAnsi="Bahnschrift Light SemiCondensed"/>
          <w:b/>
          <w:bCs/>
          <w:sz w:val="19"/>
          <w:szCs w:val="19"/>
        </w:rPr>
        <w:t>1</w:t>
      </w:r>
      <w:r w:rsidRPr="00CF22E5">
        <w:rPr>
          <w:rFonts w:ascii="Bahnschrift Light SemiCondensed" w:hAnsi="Bahnschrift Light SemiCondensed"/>
          <w:b/>
          <w:bCs/>
          <w:sz w:val="19"/>
          <w:szCs w:val="19"/>
        </w:rPr>
        <w:t>]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-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Independently designed and built automation framework for </w:t>
      </w:r>
      <w:bookmarkStart w:id="3" w:name="_Hlk120285788"/>
      <w:r w:rsidR="00714C2D" w:rsidRPr="00CF22E5">
        <w:rPr>
          <w:rFonts w:ascii="Bahnschrift Light SemiCondensed" w:hAnsi="Bahnschrift Light SemiCondensed"/>
          <w:sz w:val="19"/>
          <w:szCs w:val="19"/>
        </w:rPr>
        <w:t>UI/</w:t>
      </w:r>
      <w:proofErr w:type="spellStart"/>
      <w:r w:rsidR="00714C2D" w:rsidRPr="00CF22E5">
        <w:rPr>
          <w:rFonts w:ascii="Bahnschrift Light SemiCondensed" w:hAnsi="Bahnschrift Light SemiCondensed"/>
          <w:sz w:val="19"/>
          <w:szCs w:val="19"/>
        </w:rPr>
        <w:t>UX:Web</w:t>
      </w:r>
      <w:proofErr w:type="spellEnd"/>
      <w:r w:rsidR="00714C2D" w:rsidRPr="00CF22E5">
        <w:rPr>
          <w:rFonts w:ascii="Bahnschrift Light SemiCondensed" w:hAnsi="Bahnschrift Light SemiCondensed"/>
          <w:sz w:val="19"/>
          <w:szCs w:val="19"/>
        </w:rPr>
        <w:t xml:space="preserve"> testing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Digital Channels </w:t>
      </w:r>
      <w:bookmarkEnd w:id="3"/>
      <w:r w:rsidRPr="00CF22E5">
        <w:rPr>
          <w:rFonts w:ascii="Bahnschrift Light SemiCondensed" w:hAnsi="Bahnschrift Light SemiCondensed"/>
          <w:sz w:val="19"/>
          <w:szCs w:val="19"/>
        </w:rPr>
        <w:t xml:space="preserve">and Software Engineering project </w:t>
      </w:r>
      <w:r w:rsidR="00714C2D" w:rsidRPr="00CF22E5">
        <w:rPr>
          <w:rFonts w:ascii="Bahnschrift Light SemiCondensed" w:hAnsi="Bahnschrift Light SemiCondensed"/>
          <w:sz w:val="19"/>
          <w:szCs w:val="19"/>
        </w:rPr>
        <w:t>asset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s using </w:t>
      </w:r>
      <w:proofErr w:type="spellStart"/>
      <w:r w:rsidRPr="00CF22E5">
        <w:rPr>
          <w:rFonts w:ascii="Bahnschrift Light SemiCondensed" w:hAnsi="Bahnschrift Light SemiCondensed"/>
          <w:sz w:val="19"/>
          <w:szCs w:val="19"/>
        </w:rPr>
        <w:t>TestComplete</w:t>
      </w:r>
      <w:proofErr w:type="spellEnd"/>
      <w:r w:rsidRPr="00CF22E5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8A007C" w:rsidRPr="00CF22E5">
        <w:rPr>
          <w:rFonts w:ascii="Bahnschrift Light SemiCondensed" w:hAnsi="Bahnschrift Light SemiCondensed"/>
          <w:sz w:val="19"/>
          <w:szCs w:val="19"/>
        </w:rPr>
        <w:t xml:space="preserve">Git, </w:t>
      </w:r>
      <w:r w:rsidRPr="00CF22E5">
        <w:rPr>
          <w:rFonts w:ascii="Bahnschrift Light SemiCondensed" w:hAnsi="Bahnschrift Light SemiCondensed"/>
          <w:sz w:val="19"/>
          <w:szCs w:val="19"/>
        </w:rPr>
        <w:t>Azure DevOps and CI/CD pipelines</w:t>
      </w:r>
      <w:r w:rsidR="00E009AB" w:rsidRPr="00CF22E5">
        <w:rPr>
          <w:rFonts w:ascii="Bahnschrift Light SemiCondensed" w:hAnsi="Bahnschrift Light SemiCondensed"/>
          <w:sz w:val="19"/>
          <w:szCs w:val="19"/>
        </w:rPr>
        <w:t xml:space="preserve"> (nightly Regression + bi-weekly E2E</w:t>
      </w:r>
      <w:r w:rsidR="00E74254" w:rsidRPr="00CF22E5">
        <w:rPr>
          <w:rFonts w:ascii="Bahnschrift Light SemiCondensed" w:hAnsi="Bahnschrift Light SemiCondensed"/>
          <w:sz w:val="19"/>
          <w:szCs w:val="19"/>
        </w:rPr>
        <w:t xml:space="preserve"> pipelines</w:t>
      </w:r>
      <w:r w:rsidR="00E009AB" w:rsidRPr="00CF22E5">
        <w:rPr>
          <w:rFonts w:ascii="Bahnschrift Light SemiCondensed" w:hAnsi="Bahnschrift Light SemiCondensed"/>
          <w:sz w:val="19"/>
          <w:szCs w:val="19"/>
        </w:rPr>
        <w:t>)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>, reducing environment downtime via early alerting by 30%</w:t>
      </w:r>
      <w:r w:rsidRPr="00CF22E5">
        <w:rPr>
          <w:rFonts w:ascii="Bahnschrift Light SemiCondensed" w:hAnsi="Bahnschrift Light SemiCondensed"/>
          <w:sz w:val="19"/>
          <w:szCs w:val="19"/>
        </w:rPr>
        <w:t>.</w:t>
      </w:r>
      <w:r w:rsidR="003C121D">
        <w:rPr>
          <w:rFonts w:ascii="Bahnschrift Light SemiCondensed" w:hAnsi="Bahnschrift Light SemiCondensed"/>
          <w:sz w:val="19"/>
          <w:szCs w:val="19"/>
        </w:rPr>
        <w:t xml:space="preserve"> 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>Client Onboarding automation, eliminating 1.5hrs manual work per user/client.</w:t>
      </w:r>
      <w:r w:rsidR="00E66C17">
        <w:rPr>
          <w:rFonts w:ascii="Bahnschrift Light SemiCondensed" w:hAnsi="Bahnschrift Light SemiCondensed"/>
          <w:sz w:val="19"/>
          <w:szCs w:val="19"/>
        </w:rPr>
        <w:t xml:space="preserve">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Headed </w:t>
      </w:r>
      <w:r w:rsidR="000035B5" w:rsidRPr="00CF22E5">
        <w:rPr>
          <w:rFonts w:ascii="Bahnschrift Light SemiCondensed" w:hAnsi="Bahnschrift Light SemiCondensed"/>
          <w:sz w:val="19"/>
          <w:szCs w:val="19"/>
        </w:rPr>
        <w:t>t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est </w:t>
      </w:r>
      <w:r w:rsidR="000035B5" w:rsidRPr="00CF22E5">
        <w:rPr>
          <w:rFonts w:ascii="Bahnschrift Light SemiCondensed" w:hAnsi="Bahnschrift Light SemiCondensed"/>
          <w:sz w:val="19"/>
          <w:szCs w:val="19"/>
        </w:rPr>
        <w:t>o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>perations</w:t>
      </w:r>
      <w:r w:rsidR="00AD7A67" w:rsidRPr="00CF22E5">
        <w:rPr>
          <w:rFonts w:ascii="Bahnschrift Light SemiCondensed" w:hAnsi="Bahnschrift Light SemiCondensed"/>
          <w:sz w:val="19"/>
          <w:szCs w:val="19"/>
        </w:rPr>
        <w:t xml:space="preserve"> for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  <w:r w:rsidR="008A007C" w:rsidRPr="00CF22E5">
        <w:rPr>
          <w:rFonts w:ascii="Bahnschrift Light SemiCondensed" w:hAnsi="Bahnschrift Light SemiCondensed"/>
          <w:sz w:val="19"/>
          <w:szCs w:val="19"/>
        </w:rPr>
        <w:t xml:space="preserve">Digital Channels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>projects and UAT contributing teams</w:t>
      </w:r>
      <w:r w:rsidR="00BF2527" w:rsidRPr="00CF22E5">
        <w:rPr>
          <w:rFonts w:ascii="Bahnschrift Light SemiCondensed" w:hAnsi="Bahnschrift Light SemiCondensed"/>
          <w:sz w:val="19"/>
          <w:szCs w:val="19"/>
        </w:rPr>
        <w:t xml:space="preserve">; leading </w:t>
      </w:r>
      <w:r w:rsidR="00CF6D28" w:rsidRPr="00CF22E5">
        <w:rPr>
          <w:rFonts w:ascii="Bahnschrift Light SemiCondensed" w:hAnsi="Bahnschrift Light SemiCondensed"/>
          <w:sz w:val="19"/>
          <w:szCs w:val="19"/>
        </w:rPr>
        <w:t xml:space="preserve">10-15+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>on-shore/off-shore Test Engineers</w:t>
      </w:r>
      <w:r w:rsidR="00BF2527" w:rsidRPr="00CF22E5">
        <w:rPr>
          <w:rFonts w:ascii="Bahnschrift Light SemiCondensed" w:hAnsi="Bahnschrift Light SemiCondensed"/>
          <w:sz w:val="19"/>
          <w:szCs w:val="19"/>
        </w:rPr>
        <w:t>, BA’s, and Stakeholders in automated and manual testing efforts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>.</w:t>
      </w:r>
    </w:p>
    <w:p w14:paraId="71EF1A37" w14:textId="5B54E2AB" w:rsidR="001266BD" w:rsidRPr="00CF22E5" w:rsidRDefault="001266BD" w:rsidP="003C121D">
      <w:pPr>
        <w:ind w:left="360"/>
        <w:rPr>
          <w:rFonts w:ascii="Bahnschrift Light SemiCondensed" w:hAnsi="Bahnschrift Light SemiCondensed"/>
          <w:sz w:val="19"/>
          <w:szCs w:val="19"/>
        </w:rPr>
      </w:pPr>
      <w:r w:rsidRPr="00CF22E5">
        <w:rPr>
          <w:rFonts w:ascii="Bahnschrift Light SemiCondensed" w:hAnsi="Bahnschrift Light SemiCondensed"/>
          <w:b/>
          <w:bCs/>
          <w:sz w:val="19"/>
          <w:szCs w:val="19"/>
        </w:rPr>
        <w:t>[202</w:t>
      </w:r>
      <w:r w:rsidR="000E28B4">
        <w:rPr>
          <w:rFonts w:ascii="Bahnschrift Light SemiCondensed" w:hAnsi="Bahnschrift Light SemiCondensed"/>
          <w:b/>
          <w:bCs/>
          <w:sz w:val="19"/>
          <w:szCs w:val="19"/>
        </w:rPr>
        <w:t>0</w:t>
      </w:r>
      <w:r w:rsidRPr="00CF22E5">
        <w:rPr>
          <w:rFonts w:ascii="Bahnschrift Light SemiCondensed" w:hAnsi="Bahnschrift Light SemiCondensed"/>
          <w:b/>
          <w:bCs/>
          <w:sz w:val="19"/>
          <w:szCs w:val="19"/>
        </w:rPr>
        <w:t>]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- Senior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QA Lead for 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Digital Channels, DevOps, and </w:t>
      </w:r>
      <w:proofErr w:type="spellStart"/>
      <w:r w:rsidR="0017681F" w:rsidRPr="00CF22E5">
        <w:rPr>
          <w:rFonts w:ascii="Bahnschrift Light SemiCondensed" w:hAnsi="Bahnschrift Light SemiCondensed"/>
          <w:sz w:val="19"/>
          <w:szCs w:val="19"/>
        </w:rPr>
        <w:t>FuelOps</w:t>
      </w:r>
      <w:proofErr w:type="spellEnd"/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 project groups responsible for all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UI/</w:t>
      </w:r>
      <w:proofErr w:type="spellStart"/>
      <w:r w:rsidRPr="00CF22E5">
        <w:rPr>
          <w:rFonts w:ascii="Bahnschrift Light SemiCondensed" w:hAnsi="Bahnschrift Light SemiCondensed"/>
          <w:sz w:val="19"/>
          <w:szCs w:val="19"/>
        </w:rPr>
        <w:t>UX</w:t>
      </w:r>
      <w:r w:rsidR="0085447F" w:rsidRPr="00CF22E5">
        <w:rPr>
          <w:rFonts w:ascii="Bahnschrift Light SemiCondensed" w:hAnsi="Bahnschrift Light SemiCondensed"/>
          <w:sz w:val="19"/>
          <w:szCs w:val="19"/>
        </w:rPr>
        <w:t>:Web</w:t>
      </w:r>
      <w:proofErr w:type="spellEnd"/>
      <w:r w:rsidR="0085447F" w:rsidRPr="00CF22E5">
        <w:rPr>
          <w:rFonts w:ascii="Bahnschrift Light SemiCondensed" w:hAnsi="Bahnschrift Light SemiCondensed"/>
          <w:sz w:val="19"/>
          <w:szCs w:val="19"/>
        </w:rPr>
        <w:t>/Mobile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>,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Lab Hardware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 (</w:t>
      </w:r>
      <w:r w:rsidRPr="00CF22E5">
        <w:rPr>
          <w:rFonts w:ascii="Bahnschrift Light SemiCondensed" w:hAnsi="Bahnschrift Light SemiCondensed"/>
          <w:sz w:val="19"/>
          <w:szCs w:val="19"/>
        </w:rPr>
        <w:t>SCO, RAP-POS, Controllers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), </w:t>
      </w:r>
      <w:r w:rsidRPr="00CF22E5">
        <w:rPr>
          <w:rFonts w:ascii="Bahnschrift Light SemiCondensed" w:hAnsi="Bahnschrift Light SemiCondensed"/>
          <w:sz w:val="19"/>
          <w:szCs w:val="19"/>
        </w:rPr>
        <w:t>ADA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>,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Performance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, and </w:t>
      </w:r>
      <w:r w:rsidRPr="00CF22E5">
        <w:rPr>
          <w:rFonts w:ascii="Bahnschrift Light SemiCondensed" w:hAnsi="Bahnschrift Light SemiCondensed"/>
          <w:sz w:val="19"/>
          <w:szCs w:val="19"/>
        </w:rPr>
        <w:t>SE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>O testing efforts</w:t>
      </w:r>
      <w:r w:rsidRPr="00CF22E5">
        <w:rPr>
          <w:rFonts w:ascii="Bahnschrift Light SemiCondensed" w:hAnsi="Bahnschrift Light SemiCondensed"/>
          <w:sz w:val="19"/>
          <w:szCs w:val="19"/>
        </w:rPr>
        <w:t>.</w:t>
      </w:r>
      <w:r w:rsidR="003C121D">
        <w:rPr>
          <w:rFonts w:ascii="Bahnschrift Light SemiCondensed" w:hAnsi="Bahnschrift Light SemiCondensed"/>
          <w:sz w:val="19"/>
          <w:szCs w:val="19"/>
        </w:rPr>
        <w:t xml:space="preserve"> </w:t>
      </w:r>
      <w:r w:rsidR="00AD7A67" w:rsidRPr="00CF22E5">
        <w:rPr>
          <w:rFonts w:ascii="Bahnschrift Light SemiCondensed" w:hAnsi="Bahnschrift Light SemiCondensed"/>
          <w:sz w:val="19"/>
          <w:szCs w:val="19"/>
        </w:rPr>
        <w:t xml:space="preserve">Designed and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Built OLO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>R</w:t>
      </w:r>
      <w:r w:rsidRPr="00CF22E5">
        <w:rPr>
          <w:rFonts w:ascii="Bahnschrift Light SemiCondensed" w:hAnsi="Bahnschrift Light SemiCondensed"/>
          <w:sz w:val="19"/>
          <w:szCs w:val="19"/>
        </w:rPr>
        <w:t>andom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  <w:r w:rsidRPr="00CF22E5">
        <w:rPr>
          <w:rFonts w:ascii="Bahnschrift Light SemiCondensed" w:hAnsi="Bahnschrift Light SemiCondensed"/>
          <w:sz w:val="19"/>
          <w:szCs w:val="19"/>
        </w:rPr>
        <w:t>Orders automation for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 Production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API testing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>via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GUI and HTTP protocols (</w:t>
      </w:r>
      <w:proofErr w:type="spellStart"/>
      <w:r w:rsidRPr="00CF22E5">
        <w:rPr>
          <w:rFonts w:ascii="Bahnschrift Light SemiCondensed" w:hAnsi="Bahnschrift Light SemiCondensed"/>
          <w:sz w:val="19"/>
          <w:szCs w:val="19"/>
        </w:rPr>
        <w:t>cURL</w:t>
      </w:r>
      <w:proofErr w:type="spellEnd"/>
      <w:r w:rsidRPr="00CF22E5">
        <w:rPr>
          <w:rFonts w:ascii="Bahnschrift Light SemiCondensed" w:hAnsi="Bahnschrift Light SemiCondensed"/>
          <w:sz w:val="19"/>
          <w:szCs w:val="19"/>
        </w:rPr>
        <w:t>, VNC, Postman, Swagger, Batch</w:t>
      </w:r>
      <w:r w:rsidR="000E54D2" w:rsidRPr="00CF22E5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BF2527" w:rsidRPr="00CF22E5">
        <w:rPr>
          <w:rFonts w:ascii="Bahnschrift Light SemiCondensed" w:hAnsi="Bahnschrift Light SemiCondensed"/>
          <w:sz w:val="19"/>
          <w:szCs w:val="19"/>
        </w:rPr>
        <w:t xml:space="preserve">Kentico, </w:t>
      </w:r>
      <w:r w:rsidR="000E54D2" w:rsidRPr="00CF22E5">
        <w:rPr>
          <w:rFonts w:ascii="Bahnschrift Light SemiCondensed" w:hAnsi="Bahnschrift Light SemiCondensed"/>
          <w:sz w:val="19"/>
          <w:szCs w:val="19"/>
        </w:rPr>
        <w:t>ServiceNow</w:t>
      </w:r>
      <w:r w:rsidRPr="00CF22E5">
        <w:rPr>
          <w:rFonts w:ascii="Bahnschrift Light SemiCondensed" w:hAnsi="Bahnschrift Light SemiCondensed"/>
          <w:sz w:val="19"/>
          <w:szCs w:val="19"/>
        </w:rPr>
        <w:t>)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>, increasing store alerting and upgrade efficiency by 90% and reducing 2hrs manual work per release per store (750+ stores).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</w:p>
    <w:p w14:paraId="58A06F57" w14:textId="6F0CD91B" w:rsidR="00CF22E5" w:rsidRPr="00CF22E5" w:rsidRDefault="00CF22E5" w:rsidP="003C121D">
      <w:pPr>
        <w:ind w:left="360"/>
        <w:rPr>
          <w:rFonts w:ascii="Bahnschrift Light SemiCondensed" w:hAnsi="Bahnschrift Light SemiCondensed"/>
          <w:sz w:val="19"/>
          <w:szCs w:val="19"/>
        </w:rPr>
      </w:pPr>
      <w:r w:rsidRPr="00CF22E5">
        <w:rPr>
          <w:rFonts w:ascii="Bahnschrift Light SemiCondensed" w:hAnsi="Bahnschrift Light SemiCondensed"/>
          <w:b/>
          <w:bCs/>
          <w:sz w:val="19"/>
          <w:szCs w:val="19"/>
        </w:rPr>
        <w:t xml:space="preserve">[2019]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– Embedded Systems QA Test Lead for Point-of-Sale PROD upgrade of </w:t>
      </w:r>
      <w:proofErr w:type="spellStart"/>
      <w:r w:rsidRPr="00CF22E5">
        <w:rPr>
          <w:rFonts w:ascii="Bahnschrift Light SemiCondensed" w:hAnsi="Bahnschrift Light SemiCondensed"/>
          <w:sz w:val="19"/>
          <w:szCs w:val="19"/>
        </w:rPr>
        <w:t>FastLane</w:t>
      </w:r>
      <w:proofErr w:type="spellEnd"/>
      <w:r w:rsidRPr="00CF22E5">
        <w:rPr>
          <w:rFonts w:ascii="Bahnschrift Light SemiCondensed" w:hAnsi="Bahnschrift Light SemiCondensed"/>
          <w:sz w:val="19"/>
          <w:szCs w:val="19"/>
        </w:rPr>
        <w:t xml:space="preserve"> Self-Service Checkout (NCR).</w:t>
      </w:r>
      <w:r w:rsidR="003C121D">
        <w:rPr>
          <w:rFonts w:ascii="Bahnschrift Light SemiCondensed" w:hAnsi="Bahnschrift Light SemiCondensed"/>
          <w:sz w:val="19"/>
          <w:szCs w:val="19"/>
        </w:rPr>
        <w:t xml:space="preserve"> </w:t>
      </w:r>
      <w:r w:rsidRPr="00CF22E5">
        <w:rPr>
          <w:rFonts w:ascii="Bahnschrift Light SemiCondensed" w:hAnsi="Bahnschrift Light SemiCondensed"/>
          <w:sz w:val="19"/>
          <w:szCs w:val="19"/>
        </w:rPr>
        <w:t>Avalara (tax) automation improved test coverage by 99%, creating and processing over 15k transactions for Settlement validation.</w:t>
      </w:r>
      <w:r w:rsidR="003C121D">
        <w:rPr>
          <w:rFonts w:ascii="Bahnschrift Light SemiCondensed" w:hAnsi="Bahnschrift Light SemiCondensed"/>
          <w:sz w:val="19"/>
          <w:szCs w:val="19"/>
        </w:rPr>
        <w:t xml:space="preserve"> </w:t>
      </w:r>
      <w:r w:rsidR="003C121D" w:rsidRPr="00CF22E5">
        <w:rPr>
          <w:rFonts w:ascii="Bahnschrift Light SemiCondensed" w:hAnsi="Bahnschrift Light SemiCondensed"/>
          <w:sz w:val="19"/>
          <w:szCs w:val="19"/>
        </w:rPr>
        <w:t>Independently designed and built end-to-end ADA automation for company website, improving test coverage by 90% and eliminating 2hrs manual work per release.</w:t>
      </w:r>
    </w:p>
    <w:p w14:paraId="7968B152" w14:textId="3602CE93" w:rsidR="000E28B4" w:rsidRPr="001F64E0" w:rsidRDefault="001266BD" w:rsidP="001F64E0">
      <w:pPr>
        <w:ind w:left="360"/>
        <w:rPr>
          <w:rFonts w:ascii="Bahnschrift Light SemiCondensed" w:hAnsi="Bahnschrift Light SemiCondensed"/>
          <w:sz w:val="19"/>
          <w:szCs w:val="19"/>
        </w:rPr>
      </w:pPr>
      <w:r w:rsidRPr="00CF22E5">
        <w:rPr>
          <w:rFonts w:ascii="Bahnschrift Light SemiCondensed" w:hAnsi="Bahnschrift Light SemiCondensed"/>
          <w:b/>
          <w:bCs/>
          <w:sz w:val="19"/>
          <w:szCs w:val="19"/>
        </w:rPr>
        <w:t>[2018]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  <w:r w:rsidR="0017681F" w:rsidRPr="00CF22E5">
        <w:rPr>
          <w:rFonts w:ascii="Bahnschrift Light SemiCondensed" w:hAnsi="Bahnschrift Light SemiCondensed"/>
          <w:sz w:val="19"/>
          <w:szCs w:val="19"/>
        </w:rPr>
        <w:t xml:space="preserve">- </w:t>
      </w:r>
      <w:r w:rsidRPr="00CF22E5">
        <w:rPr>
          <w:rFonts w:ascii="Bahnschrift Light SemiCondensed" w:hAnsi="Bahnschrift Light SemiCondensed"/>
          <w:sz w:val="19"/>
          <w:szCs w:val="19"/>
        </w:rPr>
        <w:t>Streamlined environmental configuration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 xml:space="preserve">, </w:t>
      </w:r>
      <w:r w:rsidRPr="00CF22E5">
        <w:rPr>
          <w:rFonts w:ascii="Bahnschrift Light SemiCondensed" w:hAnsi="Bahnschrift Light SemiCondensed"/>
          <w:sz w:val="19"/>
          <w:szCs w:val="19"/>
        </w:rPr>
        <w:t>deployment, and management processes for QA/UAT</w:t>
      </w:r>
      <w:r w:rsidR="00CF22E5" w:rsidRPr="00CF22E5">
        <w:rPr>
          <w:rFonts w:ascii="Bahnschrift Light SemiCondensed" w:hAnsi="Bahnschrift Light SemiCondensed"/>
          <w:sz w:val="19"/>
          <w:szCs w:val="19"/>
        </w:rPr>
        <w:t>;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 xml:space="preserve"> </w:t>
      </w:r>
      <w:r w:rsidR="00CF22E5" w:rsidRPr="00CF22E5">
        <w:rPr>
          <w:rFonts w:ascii="Bahnschrift Light SemiCondensed" w:hAnsi="Bahnschrift Light SemiCondensed"/>
          <w:sz w:val="19"/>
          <w:szCs w:val="19"/>
        </w:rPr>
        <w:t xml:space="preserve">writing and 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>automating 450+</w:t>
      </w:r>
      <w:r w:rsidR="00CF22E5" w:rsidRPr="00CF22E5">
        <w:rPr>
          <w:rFonts w:ascii="Bahnschrift Light SemiCondensed" w:hAnsi="Bahnschrift Light SemiCondensed"/>
          <w:sz w:val="19"/>
          <w:szCs w:val="19"/>
        </w:rPr>
        <w:t xml:space="preserve"> test cases between 2015-2018</w:t>
      </w:r>
      <w:r w:rsidRPr="00CF22E5">
        <w:rPr>
          <w:rFonts w:ascii="Bahnschrift Light SemiCondensed" w:hAnsi="Bahnschrift Light SemiCondensed"/>
          <w:sz w:val="19"/>
          <w:szCs w:val="19"/>
        </w:rPr>
        <w:t>.</w:t>
      </w:r>
      <w:r w:rsidR="003C121D">
        <w:rPr>
          <w:rFonts w:ascii="Bahnschrift Light SemiCondensed" w:hAnsi="Bahnschrift Light SemiCondensed"/>
          <w:sz w:val="19"/>
          <w:szCs w:val="19"/>
        </w:rPr>
        <w:t xml:space="preserve">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Trained, mentored, and managed </w:t>
      </w:r>
      <w:r w:rsidR="00CF6D28" w:rsidRPr="00CF22E5">
        <w:rPr>
          <w:rFonts w:ascii="Bahnschrift Light SemiCondensed" w:hAnsi="Bahnschrift Light SemiCondensed"/>
          <w:sz w:val="19"/>
          <w:szCs w:val="19"/>
        </w:rPr>
        <w:t xml:space="preserve">(3-5+)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Junior QA Analysts/Engineers on Automation, </w:t>
      </w:r>
      <w:r w:rsidR="00CF6D28" w:rsidRPr="00CF22E5">
        <w:rPr>
          <w:rFonts w:ascii="Bahnschrift Light SemiCondensed" w:hAnsi="Bahnschrift Light SemiCondensed"/>
          <w:sz w:val="19"/>
          <w:szCs w:val="19"/>
        </w:rPr>
        <w:t xml:space="preserve">ISTQB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Practices, </w:t>
      </w:r>
      <w:r w:rsidR="00CF6D28" w:rsidRPr="00CF22E5">
        <w:rPr>
          <w:rFonts w:ascii="Bahnschrift Light SemiCondensed" w:hAnsi="Bahnschrift Light SemiCondensed"/>
          <w:sz w:val="19"/>
          <w:szCs w:val="19"/>
        </w:rPr>
        <w:t xml:space="preserve">Test Cases/Documentation, </w:t>
      </w:r>
      <w:r w:rsidR="006A3045" w:rsidRPr="00CF22E5">
        <w:rPr>
          <w:rFonts w:ascii="Bahnschrift Light SemiCondensed" w:hAnsi="Bahnschrift Light SemiCondensed"/>
          <w:sz w:val="19"/>
          <w:szCs w:val="19"/>
        </w:rPr>
        <w:t xml:space="preserve">and </w:t>
      </w:r>
      <w:r w:rsidR="00CF6D28" w:rsidRPr="00CF22E5">
        <w:rPr>
          <w:rFonts w:ascii="Bahnschrift Light SemiCondensed" w:hAnsi="Bahnschrift Light SemiCondensed"/>
          <w:sz w:val="19"/>
          <w:szCs w:val="19"/>
        </w:rPr>
        <w:t>Project Onboarding.</w:t>
      </w:r>
      <w:r w:rsidR="003C121D">
        <w:rPr>
          <w:rFonts w:ascii="Bahnschrift Light SemiCondensed" w:hAnsi="Bahnschrift Light SemiCondensed"/>
          <w:sz w:val="19"/>
          <w:szCs w:val="19"/>
        </w:rPr>
        <w:t xml:space="preserve">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Independently </w:t>
      </w:r>
      <w:r w:rsidR="00BD781F" w:rsidRPr="00CF22E5">
        <w:rPr>
          <w:rFonts w:ascii="Bahnschrift Light SemiCondensed" w:hAnsi="Bahnschrift Light SemiCondensed"/>
          <w:sz w:val="19"/>
          <w:szCs w:val="19"/>
        </w:rPr>
        <w:t xml:space="preserve">designed and 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built automation </w:t>
      </w:r>
      <w:r w:rsidR="00BD781F" w:rsidRPr="00CF22E5">
        <w:rPr>
          <w:rFonts w:ascii="Bahnschrift Light SemiCondensed" w:hAnsi="Bahnschrift Light SemiCondensed"/>
          <w:sz w:val="19"/>
          <w:szCs w:val="19"/>
        </w:rPr>
        <w:t>framework</w:t>
      </w:r>
      <w:r w:rsidRPr="00CF22E5">
        <w:rPr>
          <w:rFonts w:ascii="Bahnschrift Light SemiCondensed" w:hAnsi="Bahnschrift Light SemiCondensed"/>
          <w:sz w:val="19"/>
          <w:szCs w:val="19"/>
        </w:rPr>
        <w:t xml:space="preserve"> for </w:t>
      </w:r>
      <w:r w:rsidR="00B00944" w:rsidRPr="00CF22E5">
        <w:rPr>
          <w:rFonts w:ascii="Bahnschrift Light SemiCondensed" w:hAnsi="Bahnschrift Light SemiCondensed"/>
          <w:sz w:val="19"/>
          <w:szCs w:val="19"/>
        </w:rPr>
        <w:t>company</w:t>
      </w:r>
      <w:r w:rsidRPr="00CF22E5">
        <w:rPr>
          <w:rFonts w:ascii="Bahnschrift Light SemiCondensed" w:hAnsi="Bahnschrift Light SemiCondensed"/>
          <w:sz w:val="19"/>
          <w:szCs w:val="19"/>
        </w:rPr>
        <w:t>'s CTRM &amp; ETRM application</w:t>
      </w:r>
      <w:r w:rsidR="009D25E7" w:rsidRPr="00CF22E5">
        <w:rPr>
          <w:rFonts w:ascii="Bahnschrift Light SemiCondensed" w:hAnsi="Bahnschrift Light SemiCondensed"/>
          <w:sz w:val="19"/>
          <w:szCs w:val="19"/>
        </w:rPr>
        <w:t>, reducing over 45hrs of manual testing per release and improving test coverage by 400%</w:t>
      </w:r>
      <w:r w:rsidRPr="00CF22E5">
        <w:rPr>
          <w:rFonts w:ascii="Bahnschrift Light SemiCondensed" w:hAnsi="Bahnschrift Light SemiCondensed"/>
          <w:sz w:val="19"/>
          <w:szCs w:val="19"/>
        </w:rPr>
        <w:t>.</w:t>
      </w:r>
    </w:p>
    <w:p w14:paraId="440BC828" w14:textId="2F3EC8EC" w:rsidR="001266BD" w:rsidRPr="003A0684" w:rsidRDefault="001266BD" w:rsidP="001266BD">
      <w:pPr>
        <w:pStyle w:val="Heading2"/>
        <w:rPr>
          <w:rFonts w:ascii="Bahnschrift SemiBold" w:hAnsi="Bahnschrift SemiBold"/>
          <w:color w:val="121D44"/>
        </w:rPr>
      </w:pPr>
      <w:r w:rsidRPr="003A0684">
        <w:rPr>
          <w:rFonts w:ascii="Bahnschrift SemiBold" w:hAnsi="Bahnschrift SemiBold"/>
          <w:color w:val="121D44"/>
        </w:rPr>
        <w:t>C</w:t>
      </w:r>
      <w:r w:rsidR="00D67244">
        <w:rPr>
          <w:rFonts w:ascii="Bahnschrift SemiBold" w:hAnsi="Bahnschrift SemiBold"/>
          <w:color w:val="121D44"/>
        </w:rPr>
        <w:t>OMPENTENCIES</w:t>
      </w:r>
      <w:r w:rsidRPr="003A0684">
        <w:rPr>
          <w:rFonts w:ascii="Bahnschrift SemiBold" w:hAnsi="Bahnschrift SemiBold"/>
          <w:color w:val="121D44"/>
        </w:rPr>
        <w:t xml:space="preserve"> </w:t>
      </w:r>
    </w:p>
    <w:p w14:paraId="2C478174" w14:textId="26B756AD" w:rsidR="001266BD" w:rsidRPr="000E28B4" w:rsidRDefault="001266BD" w:rsidP="001266BD">
      <w:pPr>
        <w:rPr>
          <w:rFonts w:ascii="Bahnschrift Light SemiCondensed" w:hAnsi="Bahnschrift Light SemiCondensed"/>
          <w:sz w:val="19"/>
          <w:szCs w:val="19"/>
        </w:rPr>
      </w:pPr>
      <w:r w:rsidRPr="000E28B4">
        <w:rPr>
          <w:rFonts w:ascii="Bahnschrift Light SemiCondensed" w:hAnsi="Bahnschrift Light SemiCondensed"/>
          <w:b/>
          <w:bCs/>
          <w:color w:val="9B57D3" w:themeColor="accent2"/>
          <w:sz w:val="19"/>
          <w:szCs w:val="19"/>
        </w:rPr>
        <w:t>SCRIPTING:</w:t>
      </w:r>
      <w:r w:rsidRPr="000E28B4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</w:t>
      </w:r>
      <w:r w:rsidR="00710C34">
        <w:rPr>
          <w:rFonts w:ascii="Segoe UI Emoji" w:hAnsi="Segoe UI Emoji" w:cs="Segoe UI Emoji"/>
        </w:rPr>
        <w:t>🦏</w:t>
      </w:r>
      <w:r w:rsidR="00710C34">
        <w:rPr>
          <w:rFonts w:ascii="Segoe UI" w:hAnsi="Segoe UI" w:cs="Segoe UI"/>
        </w:rPr>
        <w:t xml:space="preserve"> JavaScript | </w:t>
      </w:r>
      <w:r w:rsidR="00710C34">
        <w:rPr>
          <w:rFonts w:ascii="Segoe UI Emoji" w:hAnsi="Segoe UI Emoji" w:cs="Segoe UI Emoji"/>
        </w:rPr>
        <w:t>☕</w:t>
      </w:r>
      <w:r w:rsidR="00710C34">
        <w:rPr>
          <w:rFonts w:ascii="Segoe UI" w:hAnsi="Segoe UI" w:cs="Segoe UI"/>
        </w:rPr>
        <w:t xml:space="preserve"> Java | </w:t>
      </w:r>
      <w:r w:rsidR="00710C34">
        <w:rPr>
          <w:rFonts w:ascii="Segoe UI Emoji" w:hAnsi="Segoe UI Emoji" w:cs="Segoe UI Emoji"/>
        </w:rPr>
        <w:t>🐍</w:t>
      </w:r>
      <w:r w:rsidR="00710C34">
        <w:rPr>
          <w:rFonts w:ascii="Segoe UI" w:hAnsi="Segoe UI" w:cs="Segoe UI"/>
        </w:rPr>
        <w:t xml:space="preserve"> Python3 | </w:t>
      </w:r>
      <w:r w:rsidR="00710C34">
        <w:rPr>
          <w:rFonts w:ascii="Segoe UI Emoji" w:hAnsi="Segoe UI Emoji" w:cs="Segoe UI Emoji"/>
        </w:rPr>
        <w:t>💲</w:t>
      </w:r>
      <w:r w:rsidR="00710C34">
        <w:rPr>
          <w:rFonts w:ascii="Segoe UI" w:hAnsi="Segoe UI" w:cs="Segoe UI"/>
        </w:rPr>
        <w:t xml:space="preserve">Bash | </w:t>
      </w:r>
      <w:r w:rsidR="00710C34">
        <w:rPr>
          <w:rFonts w:ascii="Segoe UI Emoji" w:hAnsi="Segoe UI Emoji" w:cs="Segoe UI Emoji"/>
        </w:rPr>
        <w:t>🐚</w:t>
      </w:r>
      <w:r w:rsidR="00710C34">
        <w:rPr>
          <w:rFonts w:ascii="Segoe UI" w:hAnsi="Segoe UI" w:cs="Segoe UI"/>
        </w:rPr>
        <w:t xml:space="preserve"> Shell | </w:t>
      </w:r>
      <w:r w:rsidR="00710C34">
        <w:rPr>
          <w:rFonts w:ascii="Segoe UI Emoji" w:hAnsi="Segoe UI Emoji" w:cs="Segoe UI Emoji"/>
        </w:rPr>
        <w:t>🐘</w:t>
      </w:r>
      <w:r w:rsidR="00710C34">
        <w:rPr>
          <w:rFonts w:ascii="Segoe UI" w:hAnsi="Segoe UI" w:cs="Segoe UI"/>
        </w:rPr>
        <w:t xml:space="preserve"> SQL | </w:t>
      </w:r>
      <w:r w:rsidR="00710C34">
        <w:rPr>
          <w:rFonts w:ascii="Segoe UI Emoji" w:hAnsi="Segoe UI Emoji" w:cs="Segoe UI Emoji"/>
        </w:rPr>
        <w:t>🌈</w:t>
      </w:r>
      <w:r w:rsidR="00710C34">
        <w:rPr>
          <w:rFonts w:ascii="Segoe UI" w:hAnsi="Segoe UI" w:cs="Segoe UI"/>
        </w:rPr>
        <w:t xml:space="preserve"> HTML/CSS | </w:t>
      </w:r>
      <w:r w:rsidR="00710C34">
        <w:rPr>
          <w:rFonts w:ascii="Segoe UI Emoji" w:hAnsi="Segoe UI Emoji" w:cs="Segoe UI Emoji"/>
        </w:rPr>
        <w:t>🥒</w:t>
      </w:r>
      <w:r w:rsidR="00710C34">
        <w:rPr>
          <w:rFonts w:ascii="Segoe UI" w:hAnsi="Segoe UI" w:cs="Segoe UI"/>
        </w:rPr>
        <w:t xml:space="preserve"> Gherkin | </w:t>
      </w:r>
      <w:r w:rsidR="00710C34">
        <w:rPr>
          <w:rFonts w:ascii="Segoe UI Emoji" w:hAnsi="Segoe UI Emoji" w:cs="Segoe UI Emoji"/>
        </w:rPr>
        <w:t>🪒</w:t>
      </w:r>
      <w:r w:rsidR="00710C34">
        <w:rPr>
          <w:rFonts w:ascii="Segoe UI" w:hAnsi="Segoe UI" w:cs="Segoe UI"/>
        </w:rPr>
        <w:t xml:space="preserve"> C# | </w:t>
      </w:r>
      <w:r w:rsidR="00710C34">
        <w:rPr>
          <w:rFonts w:ascii="Segoe UI Emoji" w:hAnsi="Segoe UI Emoji" w:cs="Segoe UI Emoji"/>
        </w:rPr>
        <w:t>🐧</w:t>
      </w:r>
      <w:r w:rsidR="00710C34">
        <w:rPr>
          <w:rFonts w:ascii="Segoe UI" w:hAnsi="Segoe UI" w:cs="Segoe UI"/>
        </w:rPr>
        <w:t xml:space="preserve"> VBScript</w:t>
      </w:r>
    </w:p>
    <w:p w14:paraId="09DF474A" w14:textId="77777777" w:rsidR="001266BD" w:rsidRPr="000E28B4" w:rsidRDefault="001266BD" w:rsidP="001266BD">
      <w:pPr>
        <w:rPr>
          <w:rFonts w:ascii="Bahnschrift Light SemiCondensed" w:hAnsi="Bahnschrift Light SemiCondensed"/>
          <w:b/>
          <w:bCs/>
          <w:sz w:val="19"/>
          <w:szCs w:val="19"/>
        </w:rPr>
      </w:pPr>
    </w:p>
    <w:p w14:paraId="1A13682B" w14:textId="65AE1831" w:rsidR="001266BD" w:rsidRPr="000E28B4" w:rsidRDefault="00710C34" w:rsidP="001266BD">
      <w:pPr>
        <w:rPr>
          <w:rFonts w:ascii="Bahnschrift Light SemiCondensed" w:hAnsi="Bahnschrift Light SemiCondensed"/>
          <w:sz w:val="19"/>
          <w:szCs w:val="19"/>
        </w:rPr>
      </w:pPr>
      <w:r>
        <w:rPr>
          <w:rFonts w:ascii="Bahnschrift Light SemiCondensed" w:hAnsi="Bahnschrift Light SemiCondensed"/>
          <w:b/>
          <w:bCs/>
          <w:color w:val="9B57D3" w:themeColor="accent2"/>
          <w:sz w:val="19"/>
          <w:szCs w:val="19"/>
        </w:rPr>
        <w:t xml:space="preserve">TECH &amp; </w:t>
      </w:r>
      <w:r w:rsidR="001266BD" w:rsidRPr="000E28B4">
        <w:rPr>
          <w:rFonts w:ascii="Bahnschrift Light SemiCondensed" w:hAnsi="Bahnschrift Light SemiCondensed"/>
          <w:b/>
          <w:bCs/>
          <w:color w:val="9B57D3" w:themeColor="accent2"/>
          <w:sz w:val="19"/>
          <w:szCs w:val="19"/>
        </w:rPr>
        <w:t>TOOLS:</w:t>
      </w:r>
      <w:r w:rsidR="001266BD" w:rsidRPr="000E28B4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</w:t>
      </w:r>
      <w:r>
        <w:rPr>
          <w:rFonts w:ascii="Segoe UI Emoji" w:hAnsi="Segoe UI Emoji" w:cs="Segoe UI Emoji"/>
        </w:rPr>
        <w:t>🐻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SmartBear</w:t>
      </w:r>
      <w:proofErr w:type="spellEnd"/>
      <w:r>
        <w:rPr>
          <w:rFonts w:ascii="Segoe UI" w:hAnsi="Segoe UI" w:cs="Segoe UI"/>
        </w:rPr>
        <w:t xml:space="preserve">* | </w:t>
      </w:r>
      <w:r>
        <w:rPr>
          <w:rFonts w:ascii="Segoe UI Emoji" w:hAnsi="Segoe UI Emoji" w:cs="Segoe UI Emoji"/>
        </w:rPr>
        <w:t>😺</w:t>
      </w:r>
      <w:r>
        <w:rPr>
          <w:rFonts w:ascii="Segoe UI" w:hAnsi="Segoe UI" w:cs="Segoe UI"/>
        </w:rPr>
        <w:t xml:space="preserve"> GitHub | </w:t>
      </w:r>
      <w:r>
        <w:rPr>
          <w:rFonts w:ascii="Segoe UI Emoji" w:hAnsi="Segoe UI Emoji" w:cs="Segoe UI Emoji"/>
        </w:rPr>
        <w:t>🦥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AzureDevOps</w:t>
      </w:r>
      <w:proofErr w:type="spellEnd"/>
      <w:r>
        <w:rPr>
          <w:rFonts w:ascii="Segoe UI" w:hAnsi="Segoe UI" w:cs="Segoe UI"/>
        </w:rPr>
        <w:t xml:space="preserve"> | </w:t>
      </w:r>
      <w:r>
        <w:rPr>
          <w:rFonts w:ascii="Segoe UI Emoji" w:hAnsi="Segoe UI Emoji" w:cs="Segoe UI Emoji"/>
        </w:rPr>
        <w:t>🧑</w:t>
      </w:r>
      <w:r>
        <w:rPr>
          <w:rFonts w:ascii="Segoe UI" w:hAnsi="Segoe UI" w:cs="Segoe UI"/>
        </w:rPr>
        <w:t>‍</w:t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</w:rPr>
        <w:t xml:space="preserve"> Postman | </w:t>
      </w:r>
      <w:r>
        <w:rPr>
          <w:rFonts w:ascii="Segoe UI Emoji" w:hAnsi="Segoe UI Emoji" w:cs="Segoe UI Emoji"/>
        </w:rPr>
        <w:t>🖲️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WebdriverIO</w:t>
      </w:r>
      <w:proofErr w:type="spellEnd"/>
      <w:r>
        <w:rPr>
          <w:rFonts w:ascii="Segoe UI" w:hAnsi="Segoe UI" w:cs="Segoe UI"/>
        </w:rPr>
        <w:t xml:space="preserve"> | </w:t>
      </w:r>
      <w:r>
        <w:rPr>
          <w:rFonts w:ascii="Segoe UI Emoji" w:hAnsi="Segoe UI Emoji" w:cs="Segoe UI Emoji"/>
        </w:rPr>
        <w:t>👾</w:t>
      </w:r>
      <w:r>
        <w:rPr>
          <w:rFonts w:ascii="Segoe UI" w:hAnsi="Segoe UI" w:cs="Segoe UI"/>
        </w:rPr>
        <w:t xml:space="preserve"> Jira | </w:t>
      </w:r>
      <w:r>
        <w:rPr>
          <w:rFonts w:ascii="Segoe UI Emoji" w:hAnsi="Segoe UI Emoji" w:cs="Segoe UI Emoji"/>
        </w:rPr>
        <w:t>🤖</w:t>
      </w:r>
      <w:r>
        <w:rPr>
          <w:rFonts w:ascii="Segoe UI" w:hAnsi="Segoe UI" w:cs="Segoe UI"/>
        </w:rPr>
        <w:t xml:space="preserve"> Cypress | </w:t>
      </w:r>
      <w:r>
        <w:rPr>
          <w:rFonts w:ascii="Segoe UI Emoji" w:hAnsi="Segoe UI Emoji" w:cs="Segoe UI Emoji"/>
        </w:rPr>
        <w:t>🐋</w:t>
      </w:r>
      <w:r>
        <w:rPr>
          <w:rFonts w:ascii="Segoe UI" w:hAnsi="Segoe UI" w:cs="Segoe UI"/>
        </w:rPr>
        <w:t xml:space="preserve"> AKS/Docker | </w:t>
      </w:r>
      <w:r>
        <w:rPr>
          <w:rFonts w:ascii="Segoe UI Emoji" w:hAnsi="Segoe UI Emoji" w:cs="Segoe UI Emoji"/>
        </w:rPr>
        <w:t>⚛️</w:t>
      </w:r>
      <w:r>
        <w:rPr>
          <w:rFonts w:ascii="Segoe UI" w:hAnsi="Segoe UI" w:cs="Segoe UI"/>
        </w:rPr>
        <w:t xml:space="preserve"> React/Node | </w:t>
      </w:r>
      <w:r>
        <w:rPr>
          <w:rFonts w:ascii="Segoe UI Emoji" w:hAnsi="Segoe UI Emoji" w:cs="Segoe UI Emoji"/>
        </w:rPr>
        <w:t>📎</w:t>
      </w:r>
      <w:r>
        <w:rPr>
          <w:rFonts w:ascii="Segoe UI" w:hAnsi="Segoe UI" w:cs="Segoe UI"/>
        </w:rPr>
        <w:t xml:space="preserve"> Microsoft | </w:t>
      </w:r>
      <w:r>
        <w:rPr>
          <w:rFonts w:ascii="Segoe UI Emoji" w:hAnsi="Segoe UI Emoji" w:cs="Segoe UI Emoji"/>
        </w:rPr>
        <w:t>🦍</w:t>
      </w:r>
      <w:r>
        <w:rPr>
          <w:rFonts w:ascii="Segoe UI" w:hAnsi="Segoe UI" w:cs="Segoe UI"/>
        </w:rPr>
        <w:t xml:space="preserve"> MongoDB | </w:t>
      </w:r>
      <w:r>
        <w:rPr>
          <w:rFonts w:ascii="Segoe UI Emoji" w:hAnsi="Segoe UI Emoji" w:cs="Segoe UI Emoji"/>
        </w:rPr>
        <w:t>🦖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GoogleDevOps</w:t>
      </w:r>
      <w:proofErr w:type="spellEnd"/>
      <w:r>
        <w:rPr>
          <w:rFonts w:ascii="Segoe UI" w:hAnsi="Segoe UI" w:cs="Segoe UI"/>
        </w:rPr>
        <w:t xml:space="preserve"> | </w:t>
      </w:r>
      <w:r>
        <w:rPr>
          <w:rFonts w:ascii="Segoe UI Emoji" w:hAnsi="Segoe UI Emoji" w:cs="Segoe UI Emoji"/>
        </w:rPr>
        <w:t>🔥</w:t>
      </w:r>
      <w:r>
        <w:rPr>
          <w:rFonts w:ascii="Segoe UI" w:hAnsi="Segoe UI" w:cs="Segoe UI"/>
        </w:rPr>
        <w:t xml:space="preserve"> Firebase | </w:t>
      </w:r>
      <w:r>
        <w:rPr>
          <w:rFonts w:ascii="Segoe UI Emoji" w:hAnsi="Segoe UI Emoji" w:cs="Segoe UI Emoji"/>
        </w:rPr>
        <w:t>☁️</w:t>
      </w:r>
      <w:r>
        <w:rPr>
          <w:rFonts w:ascii="Segoe UI" w:hAnsi="Segoe UI" w:cs="Segoe UI"/>
        </w:rPr>
        <w:t xml:space="preserve"> Azure | </w:t>
      </w:r>
      <w:r>
        <w:rPr>
          <w:rFonts w:ascii="Segoe UI Emoji" w:hAnsi="Segoe UI Emoji" w:cs="Segoe UI Emoji"/>
        </w:rPr>
        <w:t>📱</w:t>
      </w:r>
      <w:r>
        <w:rPr>
          <w:rFonts w:ascii="Segoe UI" w:hAnsi="Segoe UI" w:cs="Segoe UI"/>
        </w:rPr>
        <w:t xml:space="preserve"> Android | </w:t>
      </w:r>
      <w:r>
        <w:rPr>
          <w:rFonts w:ascii="Segoe UI Emoji" w:hAnsi="Segoe UI Emoji" w:cs="Segoe UI Emoji"/>
        </w:rPr>
        <w:t>🌐</w:t>
      </w:r>
      <w:r>
        <w:rPr>
          <w:rFonts w:ascii="Segoe UI" w:hAnsi="Segoe UI" w:cs="Segoe UI"/>
        </w:rPr>
        <w:t xml:space="preserve"> Web2 | </w:t>
      </w:r>
      <w:r>
        <w:rPr>
          <w:rFonts w:ascii="Segoe UI Emoji" w:hAnsi="Segoe UI Emoji" w:cs="Segoe UI Emoji"/>
        </w:rPr>
        <w:t>🪙</w:t>
      </w:r>
      <w:r>
        <w:rPr>
          <w:rFonts w:ascii="Segoe UI" w:hAnsi="Segoe UI" w:cs="Segoe UI"/>
        </w:rPr>
        <w:t xml:space="preserve"> Web3 | </w:t>
      </w:r>
      <w:r>
        <w:rPr>
          <w:rFonts w:ascii="Segoe UI Emoji" w:hAnsi="Segoe UI Emoji" w:cs="Segoe UI Emoji"/>
        </w:rPr>
        <w:t>🔐</w:t>
      </w:r>
      <w:r>
        <w:rPr>
          <w:rFonts w:ascii="Segoe UI" w:hAnsi="Segoe UI" w:cs="Segoe UI"/>
        </w:rPr>
        <w:t xml:space="preserve"> Database | </w:t>
      </w:r>
      <w:r>
        <w:rPr>
          <w:rFonts w:ascii="Segoe UI Emoji" w:hAnsi="Segoe UI Emoji" w:cs="Segoe UI Emoji"/>
        </w:rPr>
        <w:t>📐</w:t>
      </w:r>
      <w:r>
        <w:rPr>
          <w:rFonts w:ascii="Segoe UI" w:hAnsi="Segoe UI" w:cs="Segoe UI"/>
        </w:rPr>
        <w:t xml:space="preserve"> Architecture | </w:t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</w:rPr>
        <w:t xml:space="preserve"> CI/CD | </w:t>
      </w:r>
      <w:r>
        <w:rPr>
          <w:rFonts w:ascii="Segoe UI Emoji" w:hAnsi="Segoe UI Emoji" w:cs="Segoe UI Emoji"/>
        </w:rPr>
        <w:t>🛏️</w:t>
      </w:r>
      <w:r>
        <w:rPr>
          <w:rFonts w:ascii="Segoe UI" w:hAnsi="Segoe UI" w:cs="Segoe UI"/>
        </w:rPr>
        <w:t xml:space="preserve"> Embedded | </w:t>
      </w:r>
      <w:r>
        <w:rPr>
          <w:rFonts w:ascii="Segoe UI Emoji" w:hAnsi="Segoe UI Emoji" w:cs="Segoe UI Emoji"/>
        </w:rPr>
        <w:t>📊</w:t>
      </w:r>
      <w:r>
        <w:rPr>
          <w:rFonts w:ascii="Segoe UI" w:hAnsi="Segoe UI" w:cs="Segoe UI"/>
        </w:rPr>
        <w:t xml:space="preserve"> Analytics | </w:t>
      </w:r>
      <w:r>
        <w:rPr>
          <w:rFonts w:ascii="Segoe UI Emoji" w:hAnsi="Segoe UI Emoji" w:cs="Segoe UI Emoji"/>
        </w:rPr>
        <w:t>📈</w:t>
      </w:r>
      <w:r>
        <w:rPr>
          <w:rFonts w:ascii="Segoe UI" w:hAnsi="Segoe UI" w:cs="Segoe UI"/>
        </w:rPr>
        <w:t xml:space="preserve"> Performance | </w:t>
      </w:r>
      <w:r>
        <w:rPr>
          <w:rFonts w:ascii="Segoe UI Emoji" w:hAnsi="Segoe UI Emoji" w:cs="Segoe UI Emoji"/>
        </w:rPr>
        <w:t>🖥️</w:t>
      </w:r>
      <w:r>
        <w:rPr>
          <w:rFonts w:ascii="Segoe UI" w:hAnsi="Segoe UI" w:cs="Segoe UI"/>
        </w:rPr>
        <w:t xml:space="preserve"> UI/UX | </w:t>
      </w:r>
      <w:r>
        <w:rPr>
          <w:rFonts w:ascii="Segoe UI Emoji" w:hAnsi="Segoe UI Emoji" w:cs="Segoe UI Emoji"/>
        </w:rPr>
        <w:t>🔚</w:t>
      </w:r>
      <w:r>
        <w:rPr>
          <w:rFonts w:ascii="Segoe UI" w:hAnsi="Segoe UI" w:cs="Segoe UI"/>
        </w:rPr>
        <w:t xml:space="preserve"> API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 w:rsidRPr="009532D9">
        <w:rPr>
          <w:rFonts w:ascii="Segoe UI" w:hAnsi="Segoe UI" w:cs="Segoe UI"/>
          <w:i/>
          <w:iCs/>
          <w:sz w:val="16"/>
          <w:szCs w:val="20"/>
        </w:rPr>
        <w:t xml:space="preserve">* </w:t>
      </w:r>
      <w:proofErr w:type="spellStart"/>
      <w:r w:rsidRPr="009532D9">
        <w:rPr>
          <w:rFonts w:ascii="Segoe UI" w:hAnsi="Segoe UI" w:cs="Segoe UI"/>
          <w:i/>
          <w:iCs/>
          <w:sz w:val="16"/>
          <w:szCs w:val="20"/>
        </w:rPr>
        <w:t>TestComplete</w:t>
      </w:r>
      <w:proofErr w:type="spellEnd"/>
      <w:r w:rsidRPr="009532D9">
        <w:rPr>
          <w:rFonts w:ascii="Segoe UI" w:hAnsi="Segoe UI" w:cs="Segoe UI"/>
          <w:i/>
          <w:iCs/>
          <w:sz w:val="16"/>
          <w:szCs w:val="20"/>
        </w:rPr>
        <w:t>, SoapUI/</w:t>
      </w:r>
      <w:proofErr w:type="spellStart"/>
      <w:r w:rsidRPr="009532D9">
        <w:rPr>
          <w:rFonts w:ascii="Segoe UI" w:hAnsi="Segoe UI" w:cs="Segoe UI"/>
          <w:i/>
          <w:iCs/>
          <w:sz w:val="16"/>
          <w:szCs w:val="20"/>
        </w:rPr>
        <w:t>ReadyAPI</w:t>
      </w:r>
      <w:proofErr w:type="spellEnd"/>
      <w:r w:rsidRPr="009532D9">
        <w:rPr>
          <w:rFonts w:ascii="Segoe UI" w:hAnsi="Segoe UI" w:cs="Segoe UI"/>
          <w:i/>
          <w:iCs/>
          <w:sz w:val="16"/>
          <w:szCs w:val="20"/>
        </w:rPr>
        <w:t xml:space="preserve">, Cucumber, Swagger, </w:t>
      </w:r>
      <w:proofErr w:type="spellStart"/>
      <w:r w:rsidRPr="009532D9">
        <w:rPr>
          <w:rFonts w:ascii="Segoe UI" w:hAnsi="Segoe UI" w:cs="Segoe UI"/>
          <w:i/>
          <w:iCs/>
          <w:sz w:val="16"/>
          <w:szCs w:val="20"/>
        </w:rPr>
        <w:t>LoadNinja</w:t>
      </w:r>
      <w:proofErr w:type="spellEnd"/>
      <w:r w:rsidRPr="009532D9">
        <w:rPr>
          <w:rFonts w:ascii="Segoe UI" w:hAnsi="Segoe UI" w:cs="Segoe UI"/>
          <w:i/>
          <w:iCs/>
          <w:sz w:val="16"/>
          <w:szCs w:val="20"/>
        </w:rPr>
        <w:t xml:space="preserve">, </w:t>
      </w:r>
      <w:proofErr w:type="spellStart"/>
      <w:r w:rsidRPr="009532D9">
        <w:rPr>
          <w:rFonts w:ascii="Segoe UI" w:hAnsi="Segoe UI" w:cs="Segoe UI"/>
          <w:i/>
          <w:iCs/>
          <w:sz w:val="16"/>
          <w:szCs w:val="20"/>
        </w:rPr>
        <w:t>TestEngine</w:t>
      </w:r>
      <w:proofErr w:type="spellEnd"/>
      <w:r w:rsidRPr="009532D9">
        <w:rPr>
          <w:rFonts w:ascii="Segoe UI" w:hAnsi="Segoe UI" w:cs="Segoe UI"/>
          <w:i/>
          <w:iCs/>
          <w:sz w:val="16"/>
          <w:szCs w:val="20"/>
        </w:rPr>
        <w:t xml:space="preserve">, </w:t>
      </w:r>
      <w:proofErr w:type="spellStart"/>
      <w:r w:rsidRPr="009532D9">
        <w:rPr>
          <w:rFonts w:ascii="Segoe UI" w:hAnsi="Segoe UI" w:cs="Segoe UI"/>
          <w:i/>
          <w:iCs/>
          <w:sz w:val="16"/>
          <w:szCs w:val="20"/>
        </w:rPr>
        <w:t>TestExecute</w:t>
      </w:r>
      <w:proofErr w:type="spellEnd"/>
      <w:r w:rsidRPr="009532D9">
        <w:rPr>
          <w:rFonts w:ascii="Segoe UI" w:hAnsi="Segoe UI" w:cs="Segoe UI"/>
          <w:i/>
          <w:iCs/>
          <w:sz w:val="16"/>
          <w:szCs w:val="20"/>
        </w:rPr>
        <w:t>, Zephyr</w:t>
      </w:r>
    </w:p>
    <w:p w14:paraId="2E22952A" w14:textId="77777777" w:rsidR="001266BD" w:rsidRPr="000E28B4" w:rsidRDefault="001266BD" w:rsidP="001266BD">
      <w:pPr>
        <w:rPr>
          <w:rFonts w:ascii="Bahnschrift Light SemiCondensed" w:hAnsi="Bahnschrift Light SemiCondensed"/>
          <w:b/>
          <w:bCs/>
          <w:sz w:val="19"/>
          <w:szCs w:val="19"/>
        </w:rPr>
      </w:pPr>
    </w:p>
    <w:p w14:paraId="2B7D28EF" w14:textId="5B0DBBAB" w:rsidR="006B2E4D" w:rsidRPr="00AE6441" w:rsidRDefault="001266BD" w:rsidP="001266BD">
      <w:pPr>
        <w:rPr>
          <w:rFonts w:ascii="Bahnschrift Light SemiCondensed" w:hAnsi="Bahnschrift Light SemiCondensed"/>
          <w:sz w:val="19"/>
          <w:szCs w:val="19"/>
        </w:rPr>
      </w:pPr>
      <w:r w:rsidRPr="000E28B4">
        <w:rPr>
          <w:rFonts w:ascii="Bahnschrift Light SemiCondensed" w:hAnsi="Bahnschrift Light SemiCondensed"/>
          <w:b/>
          <w:bCs/>
          <w:color w:val="9B57D3" w:themeColor="accent2"/>
          <w:sz w:val="19"/>
          <w:szCs w:val="19"/>
        </w:rPr>
        <w:t>EXPOSURE:</w:t>
      </w:r>
      <w:r w:rsidRPr="000E28B4">
        <w:rPr>
          <w:rFonts w:ascii="Bahnschrift Light SemiCondensed" w:hAnsi="Bahnschrift Light SemiCondensed"/>
          <w:color w:val="9B57D3" w:themeColor="accent2"/>
          <w:sz w:val="19"/>
          <w:szCs w:val="19"/>
        </w:rPr>
        <w:t xml:space="preserve"> </w:t>
      </w:r>
      <w:r w:rsidR="009702F2" w:rsidRPr="000E28B4">
        <w:rPr>
          <w:rFonts w:ascii="Bahnschrift Light SemiCondensed" w:hAnsi="Bahnschrift Light SemiCondensed"/>
          <w:b/>
          <w:bCs/>
          <w:i/>
          <w:iCs/>
          <w:sz w:val="19"/>
          <w:szCs w:val="19"/>
        </w:rPr>
        <w:t>Google:</w:t>
      </w:r>
      <w:r w:rsidR="009702F2" w:rsidRPr="000E28B4">
        <w:rPr>
          <w:rFonts w:ascii="Bahnschrift Light SemiCondensed" w:hAnsi="Bahnschrift Light SemiCondensed"/>
          <w:sz w:val="19"/>
          <w:szCs w:val="19"/>
        </w:rPr>
        <w:t xml:space="preserve"> Firebase, Flutter</w:t>
      </w:r>
      <w:r w:rsidR="006F6EC3" w:rsidRPr="000E28B4">
        <w:rPr>
          <w:rFonts w:ascii="Bahnschrift Light SemiCondensed" w:hAnsi="Bahnschrift Light SemiCondensed"/>
          <w:sz w:val="19"/>
          <w:szCs w:val="19"/>
        </w:rPr>
        <w:t>/Dart</w:t>
      </w:r>
      <w:r w:rsidR="00710C34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Chrome </w:t>
      </w:r>
      <w:proofErr w:type="spellStart"/>
      <w:r w:rsidR="00710C34" w:rsidRPr="000E28B4">
        <w:rPr>
          <w:rFonts w:ascii="Bahnschrift Light SemiCondensed" w:hAnsi="Bahnschrift Light SemiCondensed"/>
          <w:sz w:val="19"/>
          <w:szCs w:val="19"/>
        </w:rPr>
        <w:t>DevTools</w:t>
      </w:r>
      <w:proofErr w:type="spellEnd"/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710C34">
        <w:rPr>
          <w:rFonts w:ascii="Bahnschrift Light SemiCondensed" w:hAnsi="Bahnschrift Light SemiCondensed"/>
          <w:sz w:val="19"/>
          <w:szCs w:val="19"/>
        </w:rPr>
        <w:t xml:space="preserve">Google 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>Cloud</w:t>
      </w:r>
      <w:r w:rsidR="00710C34">
        <w:rPr>
          <w:rFonts w:ascii="Bahnschrift Light SemiCondensed" w:hAnsi="Bahnschrift Light SemiCondensed"/>
          <w:sz w:val="19"/>
          <w:szCs w:val="19"/>
        </w:rPr>
        <w:t xml:space="preserve"> Platform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>,</w:t>
      </w:r>
      <w:r w:rsidR="00710C34">
        <w:rPr>
          <w:rFonts w:ascii="Bahnschrift Light SemiCondensed" w:hAnsi="Bahnschrift Light SemiCondensed"/>
          <w:sz w:val="19"/>
          <w:szCs w:val="19"/>
        </w:rPr>
        <w:t xml:space="preserve"> K8s, Angular,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 Android, Analytics, Ads</w:t>
      </w:r>
      <w:r w:rsidR="009702F2" w:rsidRPr="000E28B4">
        <w:rPr>
          <w:rFonts w:ascii="Bahnschrift Light SemiCondensed" w:hAnsi="Bahnschrift Light SemiCondensed"/>
          <w:sz w:val="19"/>
          <w:szCs w:val="19"/>
        </w:rPr>
        <w:t xml:space="preserve"> </w:t>
      </w:r>
      <w:r w:rsidR="00401563" w:rsidRPr="000E28B4">
        <w:rPr>
          <w:rFonts w:ascii="Bahnschrift Light SemiCondensed" w:hAnsi="Bahnschrift Light SemiCondensed"/>
          <w:b/>
          <w:bCs/>
          <w:i/>
          <w:iCs/>
          <w:sz w:val="19"/>
          <w:szCs w:val="19"/>
        </w:rPr>
        <w:t>Microsoft:</w:t>
      </w:r>
      <w:r w:rsidR="00401563" w:rsidRPr="000E28B4">
        <w:rPr>
          <w:rFonts w:ascii="Bahnschrift Light SemiCondensed" w:hAnsi="Bahnschrift Light SemiCondensed"/>
          <w:sz w:val="19"/>
          <w:szCs w:val="19"/>
        </w:rPr>
        <w:t xml:space="preserve"> </w:t>
      </w:r>
      <w:r w:rsidR="00710C34">
        <w:rPr>
          <w:rFonts w:ascii="Bahnschrift Light SemiCondensed" w:hAnsi="Bahnschrift Light SemiCondensed"/>
          <w:sz w:val="19"/>
          <w:szCs w:val="19"/>
        </w:rPr>
        <w:t xml:space="preserve">Azure, 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>DevOps, GitHub, VS, SSMS, 365, Teams</w:t>
      </w:r>
      <w:r w:rsidR="00710C34">
        <w:rPr>
          <w:rFonts w:ascii="Bahnschrift Light SemiCondensed" w:hAnsi="Bahnschrift Light SemiCondensed"/>
          <w:sz w:val="19"/>
          <w:szCs w:val="19"/>
        </w:rPr>
        <w:t>,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 </w:t>
      </w:r>
      <w:r w:rsidR="00401563" w:rsidRPr="000E28B4">
        <w:rPr>
          <w:rFonts w:ascii="Bahnschrift Light SemiCondensed" w:hAnsi="Bahnschrift Light SemiCondensed"/>
          <w:sz w:val="19"/>
          <w:szCs w:val="19"/>
        </w:rPr>
        <w:t xml:space="preserve">Visio, </w:t>
      </w:r>
      <w:proofErr w:type="spellStart"/>
      <w:r w:rsidR="00401563" w:rsidRPr="000E28B4">
        <w:rPr>
          <w:rFonts w:ascii="Bahnschrift Light SemiCondensed" w:hAnsi="Bahnschrift Light SemiCondensed"/>
          <w:sz w:val="19"/>
          <w:szCs w:val="19"/>
        </w:rPr>
        <w:t>PowerBI</w:t>
      </w:r>
      <w:proofErr w:type="spellEnd"/>
      <w:r w:rsidR="00401563" w:rsidRPr="000E28B4">
        <w:rPr>
          <w:rFonts w:ascii="Bahnschrift Light SemiCondensed" w:hAnsi="Bahnschrift Light SemiCondensed"/>
          <w:sz w:val="19"/>
          <w:szCs w:val="19"/>
        </w:rPr>
        <w:t xml:space="preserve">, AKS </w:t>
      </w:r>
      <w:r w:rsidR="00401563" w:rsidRPr="000E28B4">
        <w:rPr>
          <w:rFonts w:ascii="Bahnschrift Light SemiCondensed" w:hAnsi="Bahnschrift Light SemiCondensed"/>
          <w:b/>
          <w:bCs/>
          <w:i/>
          <w:iCs/>
          <w:sz w:val="19"/>
          <w:szCs w:val="19"/>
        </w:rPr>
        <w:t>Automation:</w:t>
      </w:r>
      <w:r w:rsidR="005E5013" w:rsidRPr="000E28B4">
        <w:rPr>
          <w:rFonts w:ascii="Bahnschrift Light SemiCondensed" w:hAnsi="Bahnschrift Light SemiCondensed"/>
          <w:b/>
          <w:bCs/>
          <w:sz w:val="19"/>
          <w:szCs w:val="19"/>
        </w:rPr>
        <w:t xml:space="preserve"> </w:t>
      </w:r>
      <w:proofErr w:type="spellStart"/>
      <w:r w:rsidR="00967805" w:rsidRPr="000E28B4">
        <w:rPr>
          <w:rFonts w:ascii="Bahnschrift Light SemiCondensed" w:hAnsi="Bahnschrift Light SemiCondensed"/>
          <w:sz w:val="19"/>
          <w:szCs w:val="19"/>
        </w:rPr>
        <w:t>ReadyAPI</w:t>
      </w:r>
      <w:proofErr w:type="spellEnd"/>
      <w:r w:rsidR="00967805" w:rsidRPr="000E28B4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E81CC8" w:rsidRPr="000E28B4">
        <w:rPr>
          <w:rFonts w:ascii="Bahnschrift Light SemiCondensed" w:hAnsi="Bahnschrift Light SemiCondensed"/>
          <w:sz w:val="19"/>
          <w:szCs w:val="19"/>
        </w:rPr>
        <w:t xml:space="preserve">JMeter, </w:t>
      </w:r>
      <w:r w:rsidR="00401563" w:rsidRPr="000E28B4">
        <w:rPr>
          <w:rFonts w:ascii="Bahnschrift Light SemiCondensed" w:hAnsi="Bahnschrift Light SemiCondensed"/>
          <w:sz w:val="19"/>
          <w:szCs w:val="19"/>
        </w:rPr>
        <w:t>LoadRunner,</w:t>
      </w:r>
      <w:r w:rsidRPr="000E28B4">
        <w:rPr>
          <w:rFonts w:ascii="Bahnschrift Light SemiCondensed" w:hAnsi="Bahnschrift Light SemiCondensed"/>
          <w:sz w:val="19"/>
          <w:szCs w:val="19"/>
        </w:rPr>
        <w:t xml:space="preserve"> </w:t>
      </w:r>
      <w:proofErr w:type="spellStart"/>
      <w:r w:rsidRPr="000E28B4">
        <w:rPr>
          <w:rFonts w:ascii="Bahnschrift Light SemiCondensed" w:hAnsi="Bahnschrift Light SemiCondensed"/>
          <w:sz w:val="19"/>
          <w:szCs w:val="19"/>
        </w:rPr>
        <w:t>BrowserStack</w:t>
      </w:r>
      <w:proofErr w:type="spellEnd"/>
      <w:r w:rsidRPr="000E28B4">
        <w:rPr>
          <w:rFonts w:ascii="Bahnschrift Light SemiCondensed" w:hAnsi="Bahnschrift Light SemiCondensed"/>
          <w:sz w:val="19"/>
          <w:szCs w:val="19"/>
        </w:rPr>
        <w:t xml:space="preserve">, Appium, </w:t>
      </w:r>
      <w:r w:rsidR="00E94955" w:rsidRPr="000E28B4">
        <w:rPr>
          <w:rFonts w:ascii="Bahnschrift Light SemiCondensed" w:hAnsi="Bahnschrift Light SemiCondensed"/>
          <w:sz w:val="19"/>
          <w:szCs w:val="19"/>
        </w:rPr>
        <w:t xml:space="preserve">Cypress, </w:t>
      </w:r>
      <w:proofErr w:type="spellStart"/>
      <w:r w:rsidRPr="000E28B4">
        <w:rPr>
          <w:rFonts w:ascii="Bahnschrift Light SemiCondensed" w:hAnsi="Bahnschrift Light SemiCondensed"/>
          <w:sz w:val="19"/>
          <w:szCs w:val="19"/>
        </w:rPr>
        <w:t>SauceLabs</w:t>
      </w:r>
      <w:proofErr w:type="spellEnd"/>
      <w:r w:rsidR="00710C34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Selenium, </w:t>
      </w:r>
      <w:proofErr w:type="spellStart"/>
      <w:r w:rsidR="00710C34" w:rsidRPr="000E28B4">
        <w:rPr>
          <w:rFonts w:ascii="Bahnschrift Light SemiCondensed" w:hAnsi="Bahnschrift Light SemiCondensed"/>
          <w:sz w:val="19"/>
          <w:szCs w:val="19"/>
        </w:rPr>
        <w:t>WebDriverIO</w:t>
      </w:r>
      <w:proofErr w:type="spellEnd"/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, Postman, </w:t>
      </w:r>
      <w:proofErr w:type="spellStart"/>
      <w:r w:rsidR="00710C34" w:rsidRPr="000E28B4">
        <w:rPr>
          <w:rFonts w:ascii="Bahnschrift Light SemiCondensed" w:hAnsi="Bahnschrift Light SemiCondensed"/>
          <w:sz w:val="19"/>
          <w:szCs w:val="19"/>
        </w:rPr>
        <w:t>Powershell</w:t>
      </w:r>
      <w:proofErr w:type="spellEnd"/>
      <w:r w:rsidR="00710C34" w:rsidRPr="000E28B4">
        <w:rPr>
          <w:rFonts w:ascii="Bahnschrift Light SemiCondensed" w:hAnsi="Bahnschrift Light SemiCondensed"/>
          <w:sz w:val="19"/>
          <w:szCs w:val="19"/>
        </w:rPr>
        <w:t xml:space="preserve">, ServiceNow, MongoDB, Robo3T, Fiddler, </w:t>
      </w:r>
      <w:proofErr w:type="spellStart"/>
      <w:r w:rsidR="00710C34" w:rsidRPr="000E28B4">
        <w:rPr>
          <w:rFonts w:ascii="Bahnschrift Light SemiCondensed" w:hAnsi="Bahnschrift Light SemiCondensed"/>
          <w:sz w:val="19"/>
          <w:szCs w:val="19"/>
        </w:rPr>
        <w:t>OctoPerf</w:t>
      </w:r>
      <w:proofErr w:type="spellEnd"/>
      <w:r w:rsidR="006B2E4D" w:rsidRPr="000E28B4">
        <w:rPr>
          <w:rFonts w:ascii="Bahnschrift Light SemiCondensed" w:hAnsi="Bahnschrift Light SemiCondensed"/>
          <w:sz w:val="19"/>
          <w:szCs w:val="19"/>
        </w:rPr>
        <w:t xml:space="preserve"> </w:t>
      </w:r>
      <w:r w:rsidR="006B2E4D" w:rsidRPr="000E28B4">
        <w:rPr>
          <w:rFonts w:ascii="Bahnschrift Light SemiCondensed" w:hAnsi="Bahnschrift Light SemiCondensed"/>
          <w:b/>
          <w:bCs/>
          <w:i/>
          <w:iCs/>
          <w:sz w:val="19"/>
          <w:szCs w:val="19"/>
        </w:rPr>
        <w:t>Other:</w:t>
      </w:r>
      <w:r w:rsidRPr="000E28B4">
        <w:rPr>
          <w:rFonts w:ascii="Bahnschrift Light SemiCondensed" w:hAnsi="Bahnschrift Light SemiCondensed"/>
          <w:sz w:val="19"/>
          <w:szCs w:val="19"/>
        </w:rPr>
        <w:t xml:space="preserve"> Docker</w:t>
      </w:r>
      <w:r w:rsidR="00401563" w:rsidRPr="000E28B4">
        <w:rPr>
          <w:rFonts w:ascii="Bahnschrift Light SemiCondensed" w:hAnsi="Bahnschrift Light SemiCondensed"/>
          <w:sz w:val="19"/>
          <w:szCs w:val="19"/>
        </w:rPr>
        <w:t>,</w:t>
      </w:r>
      <w:r w:rsidR="00B54730" w:rsidRPr="000E28B4">
        <w:rPr>
          <w:rFonts w:ascii="Bahnschrift Light SemiCondensed" w:hAnsi="Bahnschrift Light SemiCondensed"/>
          <w:sz w:val="19"/>
          <w:szCs w:val="19"/>
        </w:rPr>
        <w:t xml:space="preserve"> Terraform</w:t>
      </w:r>
      <w:r w:rsidR="006B2E4D" w:rsidRPr="000E28B4">
        <w:rPr>
          <w:rFonts w:ascii="Bahnschrift Light SemiCondensed" w:hAnsi="Bahnschrift Light SemiCondensed"/>
          <w:sz w:val="19"/>
          <w:szCs w:val="19"/>
        </w:rPr>
        <w:t xml:space="preserve">, </w:t>
      </w:r>
      <w:r w:rsidR="001228F7" w:rsidRPr="000E28B4">
        <w:rPr>
          <w:rFonts w:ascii="Bahnschrift Light SemiCondensed" w:hAnsi="Bahnschrift Light SemiCondensed"/>
          <w:sz w:val="19"/>
          <w:szCs w:val="19"/>
        </w:rPr>
        <w:t xml:space="preserve">Web3, </w:t>
      </w:r>
      <w:r w:rsidR="00897923" w:rsidRPr="000E28B4">
        <w:rPr>
          <w:rFonts w:ascii="Bahnschrift Light SemiCondensed" w:hAnsi="Bahnschrift Light SemiCondensed"/>
          <w:sz w:val="19"/>
          <w:szCs w:val="19"/>
        </w:rPr>
        <w:t>Node/</w:t>
      </w:r>
      <w:r w:rsidR="00041B10" w:rsidRPr="000E28B4">
        <w:rPr>
          <w:rFonts w:ascii="Bahnschrift Light SemiCondensed" w:hAnsi="Bahnschrift Light SemiCondensed"/>
          <w:sz w:val="19"/>
          <w:szCs w:val="19"/>
        </w:rPr>
        <w:t xml:space="preserve">React.js, </w:t>
      </w:r>
      <w:r w:rsidR="006B2E4D" w:rsidRPr="000E28B4">
        <w:rPr>
          <w:rFonts w:ascii="Bahnschrift Light SemiCondensed" w:hAnsi="Bahnschrift Light SemiCondensed"/>
          <w:sz w:val="19"/>
          <w:szCs w:val="19"/>
        </w:rPr>
        <w:t xml:space="preserve">Kentico, Figma, </w:t>
      </w:r>
      <w:proofErr w:type="spellStart"/>
      <w:r w:rsidR="006B2E4D" w:rsidRPr="000E28B4">
        <w:rPr>
          <w:rFonts w:ascii="Bahnschrift Light SemiCondensed" w:hAnsi="Bahnschrift Light SemiCondensed"/>
          <w:sz w:val="19"/>
          <w:szCs w:val="19"/>
        </w:rPr>
        <w:t>Zepplin</w:t>
      </w:r>
      <w:proofErr w:type="spellEnd"/>
      <w:r w:rsidR="001228F7" w:rsidRPr="000E28B4">
        <w:rPr>
          <w:rFonts w:ascii="Bahnschrift Light SemiCondensed" w:hAnsi="Bahnschrift Light SemiCondensed"/>
          <w:sz w:val="19"/>
          <w:szCs w:val="19"/>
        </w:rPr>
        <w:t xml:space="preserve">, </w:t>
      </w:r>
      <w:proofErr w:type="spellStart"/>
      <w:r w:rsidR="001228F7" w:rsidRPr="000E28B4">
        <w:rPr>
          <w:rFonts w:ascii="Bahnschrift Light SemiCondensed" w:hAnsi="Bahnschrift Light SemiCondensed"/>
          <w:sz w:val="19"/>
          <w:szCs w:val="19"/>
        </w:rPr>
        <w:t>ARCore</w:t>
      </w:r>
      <w:proofErr w:type="spellEnd"/>
      <w:r w:rsidR="00710C34">
        <w:rPr>
          <w:rFonts w:ascii="Bahnschrift Light SemiCondensed" w:hAnsi="Bahnschrift Light SemiCondensed"/>
          <w:sz w:val="19"/>
          <w:szCs w:val="19"/>
        </w:rPr>
        <w:t xml:space="preserve">, </w:t>
      </w:r>
      <w:proofErr w:type="spellStart"/>
      <w:r w:rsidR="00710C34">
        <w:rPr>
          <w:rFonts w:ascii="Bahnschrift Light SemiCondensed" w:hAnsi="Bahnschrift Light SemiCondensed"/>
          <w:sz w:val="19"/>
          <w:szCs w:val="19"/>
        </w:rPr>
        <w:t>ComputerVision</w:t>
      </w:r>
      <w:proofErr w:type="spellEnd"/>
    </w:p>
    <w:p w14:paraId="20AC1191" w14:textId="40AA5A03" w:rsidR="00AE6441" w:rsidRPr="003A0684" w:rsidRDefault="00AE6441" w:rsidP="00AE6441">
      <w:pPr>
        <w:pStyle w:val="Heading2"/>
        <w:rPr>
          <w:rFonts w:ascii="Bahnschrift SemiBold" w:hAnsi="Bahnschrift SemiBold"/>
          <w:color w:val="121D44"/>
        </w:rPr>
      </w:pPr>
      <w:r w:rsidRPr="003A0684">
        <w:rPr>
          <w:rFonts w:ascii="Bahnschrift SemiBold" w:hAnsi="Bahnschrift SemiBold"/>
          <w:color w:val="121D44"/>
        </w:rPr>
        <w:t>H</w:t>
      </w:r>
      <w:r w:rsidR="00D67244">
        <w:rPr>
          <w:rFonts w:ascii="Bahnschrift SemiBold" w:hAnsi="Bahnschrift SemiBold"/>
          <w:color w:val="121D44"/>
        </w:rPr>
        <w:t>ARD SKILLS</w:t>
      </w:r>
      <w:r w:rsidRPr="003A0684">
        <w:rPr>
          <w:rFonts w:ascii="Bahnschrift SemiBold" w:hAnsi="Bahnschrift SemiBold"/>
          <w:color w:val="121D44"/>
        </w:rPr>
        <w:t xml:space="preserve"> </w:t>
      </w:r>
      <w:r w:rsidRPr="003A0684">
        <w:rPr>
          <w:rFonts w:ascii="Bahnschrift SemiBold" w:hAnsi="Bahnschrift SemiBold"/>
          <w:color w:val="121D44"/>
          <w:sz w:val="14"/>
          <w:szCs w:val="18"/>
        </w:rPr>
        <w:t>(</w:t>
      </w:r>
      <w:r w:rsidR="00D67244">
        <w:rPr>
          <w:rFonts w:ascii="Bahnschrift SemiBold" w:hAnsi="Bahnschrift SemiBold"/>
          <w:color w:val="121D44"/>
          <w:sz w:val="14"/>
          <w:szCs w:val="18"/>
        </w:rPr>
        <w:t>top 5</w:t>
      </w:r>
      <w:r w:rsidRPr="003A0684">
        <w:rPr>
          <w:rFonts w:ascii="Bahnschrift SemiBold" w:hAnsi="Bahnschrift SemiBold"/>
          <w:color w:val="121D44"/>
          <w:sz w:val="14"/>
          <w:szCs w:val="18"/>
        </w:rPr>
        <w:t>)</w:t>
      </w:r>
    </w:p>
    <w:p w14:paraId="042AA33F" w14:textId="77777777" w:rsidR="00AE6441" w:rsidRDefault="00AE6441" w:rsidP="00AE6441">
      <w:r w:rsidRPr="00B90CEF">
        <w:rPr>
          <w:noProof/>
          <w:color w:val="000000" w:themeColor="text1"/>
        </w:rPr>
        <w:drawing>
          <wp:inline distT="0" distB="0" distL="0" distR="0" wp14:anchorId="4D8F9156" wp14:editId="1FD91F88">
            <wp:extent cx="6858000" cy="1181100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C56ADF" w14:textId="36BAAE84" w:rsidR="00AE6441" w:rsidRPr="003A0684" w:rsidRDefault="00AE6441" w:rsidP="00AE6441">
      <w:pPr>
        <w:pStyle w:val="Heading2"/>
        <w:rPr>
          <w:rFonts w:ascii="Bahnschrift SemiBold" w:hAnsi="Bahnschrift SemiBold"/>
          <w:color w:val="121D44"/>
        </w:rPr>
      </w:pPr>
      <w:r w:rsidRPr="003A0684">
        <w:rPr>
          <w:rFonts w:ascii="Bahnschrift SemiBold" w:hAnsi="Bahnschrift SemiBold"/>
          <w:color w:val="121D44"/>
        </w:rPr>
        <w:t>S</w:t>
      </w:r>
      <w:r w:rsidR="00D67244">
        <w:rPr>
          <w:rFonts w:ascii="Bahnschrift SemiBold" w:hAnsi="Bahnschrift SemiBold"/>
          <w:color w:val="121D44"/>
        </w:rPr>
        <w:t xml:space="preserve">OFT SKILLS </w:t>
      </w:r>
      <w:r w:rsidRPr="003A0684">
        <w:rPr>
          <w:rFonts w:ascii="Bahnschrift SemiBold" w:hAnsi="Bahnschrift SemiBold"/>
          <w:color w:val="121D44"/>
          <w:sz w:val="14"/>
          <w:szCs w:val="18"/>
        </w:rPr>
        <w:t>(</w:t>
      </w:r>
      <w:r w:rsidR="00D67244">
        <w:rPr>
          <w:rFonts w:ascii="Bahnschrift SemiBold" w:hAnsi="Bahnschrift SemiBold"/>
          <w:color w:val="121D44"/>
          <w:sz w:val="14"/>
          <w:szCs w:val="18"/>
        </w:rPr>
        <w:t>top 5</w:t>
      </w:r>
      <w:r w:rsidRPr="003A0684">
        <w:rPr>
          <w:rFonts w:ascii="Bahnschrift SemiBold" w:hAnsi="Bahnschrift SemiBold"/>
          <w:color w:val="121D44"/>
          <w:sz w:val="14"/>
          <w:szCs w:val="18"/>
        </w:rPr>
        <w:t>)</w:t>
      </w:r>
    </w:p>
    <w:p w14:paraId="747752B0" w14:textId="679B6524" w:rsidR="00AE6441" w:rsidRPr="00AE6441" w:rsidRDefault="00AE6441" w:rsidP="00AE6441">
      <w:r w:rsidRPr="00B90CEF">
        <w:rPr>
          <w:noProof/>
          <w:color w:val="000000" w:themeColor="text1"/>
        </w:rPr>
        <w:drawing>
          <wp:inline distT="0" distB="0" distL="0" distR="0" wp14:anchorId="57AADFE5" wp14:editId="5868389D">
            <wp:extent cx="6858000" cy="1152525"/>
            <wp:effectExtent l="0" t="0" r="0" b="9525"/>
            <wp:docPr id="1" name="Chart 1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6DD8A2" w14:textId="37E5AEAE" w:rsidR="002362A1" w:rsidRPr="003C121D" w:rsidRDefault="002362A1" w:rsidP="002362A1">
      <w:pPr>
        <w:pStyle w:val="Heading2"/>
        <w:rPr>
          <w:rFonts w:ascii="Bahnschrift SemiBold" w:hAnsi="Bahnschrift SemiBold"/>
          <w:color w:val="121D44"/>
          <w:sz w:val="14"/>
          <w:szCs w:val="18"/>
        </w:rPr>
      </w:pPr>
      <w:r w:rsidRPr="003A0684">
        <w:rPr>
          <w:rFonts w:ascii="Bahnschrift SemiBold" w:hAnsi="Bahnschrift SemiBold"/>
          <w:color w:val="121D44"/>
        </w:rPr>
        <w:lastRenderedPageBreak/>
        <w:t>H</w:t>
      </w:r>
      <w:r>
        <w:rPr>
          <w:rFonts w:ascii="Bahnschrift SemiBold" w:hAnsi="Bahnschrift SemiBold"/>
          <w:color w:val="121D44"/>
        </w:rPr>
        <w:t>OBBIES &amp; INTERESTS</w:t>
      </w:r>
    </w:p>
    <w:p w14:paraId="18F8F838" w14:textId="13A1B0CC" w:rsidR="00644FEA" w:rsidRPr="006F108D" w:rsidRDefault="002362A1" w:rsidP="00644FEA">
      <w:pPr>
        <w:spacing w:line="360" w:lineRule="auto"/>
        <w:ind w:firstLine="720"/>
        <w:rPr>
          <w:szCs w:val="18"/>
        </w:rPr>
      </w:pPr>
      <w:r w:rsidRPr="006F108D">
        <w:rPr>
          <w:szCs w:val="18"/>
        </w:rPr>
        <w:t xml:space="preserve">Most of my </w:t>
      </w:r>
      <w:r w:rsidR="00667AE2" w:rsidRPr="006F108D">
        <w:rPr>
          <w:szCs w:val="18"/>
        </w:rPr>
        <w:t>spare time apart from</w:t>
      </w:r>
      <w:r w:rsidRPr="006F108D">
        <w:rPr>
          <w:szCs w:val="18"/>
        </w:rPr>
        <w:t xml:space="preserve"> family and work is spent learning new technologies</w:t>
      </w:r>
      <w:r w:rsidR="00667AE2" w:rsidRPr="006F108D">
        <w:rPr>
          <w:szCs w:val="18"/>
        </w:rPr>
        <w:t>, subjects,</w:t>
      </w:r>
      <w:r w:rsidRPr="006F108D">
        <w:rPr>
          <w:szCs w:val="18"/>
        </w:rPr>
        <w:t xml:space="preserve"> </w:t>
      </w:r>
      <w:r w:rsidR="00667AE2" w:rsidRPr="006F108D">
        <w:rPr>
          <w:szCs w:val="18"/>
        </w:rPr>
        <w:t xml:space="preserve">designs, </w:t>
      </w:r>
      <w:r w:rsidRPr="006F108D">
        <w:rPr>
          <w:szCs w:val="18"/>
        </w:rPr>
        <w:t>trends</w:t>
      </w:r>
      <w:r w:rsidR="00667AE2" w:rsidRPr="006F108D">
        <w:rPr>
          <w:szCs w:val="18"/>
        </w:rPr>
        <w:t xml:space="preserve">, and generally anything I find interesting – I am a </w:t>
      </w:r>
      <w:r w:rsidR="00644FEA" w:rsidRPr="006F108D">
        <w:rPr>
          <w:szCs w:val="18"/>
        </w:rPr>
        <w:t>Jack</w:t>
      </w:r>
      <w:r w:rsidR="005E51F2" w:rsidRPr="006F108D">
        <w:rPr>
          <w:szCs w:val="18"/>
        </w:rPr>
        <w:t xml:space="preserve"> </w:t>
      </w:r>
      <w:r w:rsidR="00644FEA" w:rsidRPr="006F108D">
        <w:rPr>
          <w:szCs w:val="18"/>
        </w:rPr>
        <w:t>of</w:t>
      </w:r>
      <w:r w:rsidR="005E51F2" w:rsidRPr="006F108D">
        <w:rPr>
          <w:szCs w:val="18"/>
        </w:rPr>
        <w:t xml:space="preserve"> a</w:t>
      </w:r>
      <w:r w:rsidR="00644FEA" w:rsidRPr="006F108D">
        <w:rPr>
          <w:szCs w:val="18"/>
        </w:rPr>
        <w:t>ll</w:t>
      </w:r>
      <w:r w:rsidR="005E51F2" w:rsidRPr="006F108D">
        <w:rPr>
          <w:szCs w:val="18"/>
        </w:rPr>
        <w:t xml:space="preserve"> t</w:t>
      </w:r>
      <w:r w:rsidR="00644FEA" w:rsidRPr="006F108D">
        <w:rPr>
          <w:szCs w:val="18"/>
        </w:rPr>
        <w:t>rades &amp; proud “</w:t>
      </w:r>
      <w:r w:rsidR="00667AE2" w:rsidRPr="006F108D">
        <w:rPr>
          <w:szCs w:val="18"/>
        </w:rPr>
        <w:t>Master of None</w:t>
      </w:r>
      <w:r w:rsidR="00644FEA" w:rsidRPr="006F108D">
        <w:rPr>
          <w:szCs w:val="18"/>
        </w:rPr>
        <w:t>”</w:t>
      </w:r>
      <w:r w:rsidRPr="006F108D">
        <w:rPr>
          <w:szCs w:val="18"/>
        </w:rPr>
        <w:t>.</w:t>
      </w:r>
      <w:r w:rsidR="00667AE2" w:rsidRPr="006F108D">
        <w:rPr>
          <w:szCs w:val="18"/>
        </w:rPr>
        <w:t xml:space="preserve"> Currently I am working on a project with a neighbor to test, analyze, and display live data from the Formula1 API endpoints. I am also testing my own React, Flutter, Web3, and Angular apps using the full Google stack (</w:t>
      </w:r>
      <w:r w:rsidR="00644FEA" w:rsidRPr="006F108D">
        <w:rPr>
          <w:szCs w:val="18"/>
        </w:rPr>
        <w:t xml:space="preserve">GCP, </w:t>
      </w:r>
      <w:r w:rsidR="00667AE2" w:rsidRPr="006F108D">
        <w:rPr>
          <w:szCs w:val="18"/>
        </w:rPr>
        <w:t>Firebase</w:t>
      </w:r>
      <w:r w:rsidR="00644FEA" w:rsidRPr="006F108D">
        <w:rPr>
          <w:szCs w:val="18"/>
        </w:rPr>
        <w:t xml:space="preserve">, </w:t>
      </w:r>
      <w:r w:rsidR="00667AE2" w:rsidRPr="006F108D">
        <w:rPr>
          <w:szCs w:val="18"/>
        </w:rPr>
        <w:t>Kubernetes</w:t>
      </w:r>
      <w:r w:rsidR="00644FEA" w:rsidRPr="006F108D">
        <w:rPr>
          <w:szCs w:val="18"/>
        </w:rPr>
        <w:t xml:space="preserve">, </w:t>
      </w:r>
      <w:r w:rsidR="00667AE2" w:rsidRPr="006F108D">
        <w:rPr>
          <w:szCs w:val="18"/>
        </w:rPr>
        <w:t>Angular</w:t>
      </w:r>
      <w:r w:rsidR="00644FEA" w:rsidRPr="006F108D">
        <w:rPr>
          <w:szCs w:val="18"/>
        </w:rPr>
        <w:t xml:space="preserve">, </w:t>
      </w:r>
      <w:r w:rsidR="00667AE2" w:rsidRPr="006F108D">
        <w:rPr>
          <w:szCs w:val="18"/>
        </w:rPr>
        <w:t>Flutter</w:t>
      </w:r>
      <w:r w:rsidR="00644FEA" w:rsidRPr="006F108D">
        <w:rPr>
          <w:szCs w:val="18"/>
        </w:rPr>
        <w:t xml:space="preserve">, </w:t>
      </w:r>
      <w:r w:rsidR="00667AE2" w:rsidRPr="006F108D">
        <w:rPr>
          <w:szCs w:val="18"/>
        </w:rPr>
        <w:t xml:space="preserve">Dart). </w:t>
      </w:r>
    </w:p>
    <w:p w14:paraId="1550B011" w14:textId="79F83122" w:rsidR="002362A1" w:rsidRPr="006F108D" w:rsidRDefault="00644FEA" w:rsidP="00644FEA">
      <w:pPr>
        <w:spacing w:line="360" w:lineRule="auto"/>
        <w:ind w:firstLine="720"/>
        <w:rPr>
          <w:szCs w:val="18"/>
        </w:rPr>
      </w:pPr>
      <w:r w:rsidRPr="006F108D">
        <w:rPr>
          <w:szCs w:val="18"/>
        </w:rPr>
        <w:t>T</w:t>
      </w:r>
      <w:r w:rsidR="00667AE2" w:rsidRPr="006F108D">
        <w:rPr>
          <w:szCs w:val="18"/>
        </w:rPr>
        <w:t>his year</w:t>
      </w:r>
      <w:r w:rsidRPr="006F108D">
        <w:rPr>
          <w:szCs w:val="18"/>
        </w:rPr>
        <w:t xml:space="preserve"> (2023)</w:t>
      </w:r>
      <w:r w:rsidR="00667AE2" w:rsidRPr="006F108D">
        <w:rPr>
          <w:szCs w:val="18"/>
        </w:rPr>
        <w:t>, I’ve made it a personal goal to obtain my Kubernetes Administrator</w:t>
      </w:r>
      <w:r w:rsidRPr="006F108D">
        <w:rPr>
          <w:szCs w:val="18"/>
        </w:rPr>
        <w:t>, Google IT Automation with Python, and Google UX Design professional certificates,</w:t>
      </w:r>
      <w:r w:rsidR="00667AE2" w:rsidRPr="006F108D">
        <w:rPr>
          <w:szCs w:val="18"/>
        </w:rPr>
        <w:t xml:space="preserve"> of which I am currently enrolled through Coursera &amp; The Linux Foundation</w:t>
      </w:r>
      <w:r w:rsidRPr="006F108D">
        <w:rPr>
          <w:szCs w:val="18"/>
        </w:rPr>
        <w:t xml:space="preserve">. Having </w:t>
      </w:r>
      <w:r w:rsidR="005E51F2" w:rsidRPr="006F108D">
        <w:rPr>
          <w:szCs w:val="18"/>
        </w:rPr>
        <w:t>obtained over a dozen certificates in varying technologies, my thirst for knowledge is unquenchable and part of what makes me a valuable asset to any team</w:t>
      </w:r>
      <w:r w:rsidR="00667AE2" w:rsidRPr="006F108D">
        <w:rPr>
          <w:szCs w:val="18"/>
        </w:rPr>
        <w:t>.</w:t>
      </w:r>
    </w:p>
    <w:p w14:paraId="1A290895" w14:textId="4D8C75C7" w:rsidR="001F64E0" w:rsidRDefault="005E51F2" w:rsidP="001F64E0">
      <w:pPr>
        <w:spacing w:line="360" w:lineRule="auto"/>
        <w:ind w:firstLine="720"/>
        <w:rPr>
          <w:szCs w:val="18"/>
        </w:rPr>
      </w:pPr>
      <w:r w:rsidRPr="006F108D">
        <w:rPr>
          <w:szCs w:val="18"/>
        </w:rPr>
        <w:t>Technology aside, I love comedy and enjoying the absurdity of life</w:t>
      </w:r>
      <w:r w:rsidR="006F108D">
        <w:rPr>
          <w:szCs w:val="18"/>
        </w:rPr>
        <w:t>. Long ago, I was even an</w:t>
      </w:r>
      <w:r w:rsidR="006F108D" w:rsidRPr="006F108D">
        <w:rPr>
          <w:szCs w:val="18"/>
        </w:rPr>
        <w:t xml:space="preserve"> aspiring stand-up comedian</w:t>
      </w:r>
      <w:r w:rsidR="006F108D">
        <w:rPr>
          <w:szCs w:val="18"/>
        </w:rPr>
        <w:t xml:space="preserve"> (I’ll save you the trouble </w:t>
      </w:r>
      <w:hyperlink r:id="rId16" w:history="1">
        <w:r w:rsidR="006F108D" w:rsidRPr="006F108D">
          <w:rPr>
            <w:rStyle w:val="Hyperlink"/>
            <w:szCs w:val="18"/>
          </w:rPr>
          <w:t>[here]</w:t>
        </w:r>
      </w:hyperlink>
      <w:r w:rsidR="006F108D">
        <w:rPr>
          <w:szCs w:val="18"/>
        </w:rPr>
        <w:t xml:space="preserve">). If you couldn’t tell from my personal websites, profiles, and even this resume, I try to bring humor into all of my work – when appropriate of course </w:t>
      </w:r>
      <w:r w:rsidR="006F108D" w:rsidRPr="006F10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1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F108D" w:rsidRPr="006F108D">
        <w:rPr>
          <w:szCs w:val="18"/>
        </w:rPr>
        <w:t>.</w:t>
      </w:r>
    </w:p>
    <w:p w14:paraId="6CBD1FFA" w14:textId="1AD9D341" w:rsidR="001F64E0" w:rsidRPr="003A0684" w:rsidRDefault="001F64E0" w:rsidP="001F64E0">
      <w:pPr>
        <w:pStyle w:val="Heading2"/>
        <w:rPr>
          <w:rFonts w:ascii="Bahnschrift SemiBold" w:hAnsi="Bahnschrift SemiBold"/>
          <w:color w:val="121D44"/>
        </w:rPr>
      </w:pPr>
      <w:r w:rsidRPr="003A0684">
        <w:rPr>
          <w:rFonts w:ascii="Bahnschrift SemiBold" w:hAnsi="Bahnschrift SemiBold"/>
          <w:color w:val="121D44"/>
        </w:rPr>
        <w:t>C</w:t>
      </w:r>
      <w:r w:rsidR="00D67244">
        <w:rPr>
          <w:rFonts w:ascii="Bahnschrift SemiBold" w:hAnsi="Bahnschrift SemiBold"/>
          <w:color w:val="121D44"/>
        </w:rPr>
        <w:t>ODE</w:t>
      </w:r>
      <w:r w:rsidRPr="003A0684">
        <w:rPr>
          <w:rFonts w:ascii="Bahnschrift SemiBold" w:hAnsi="Bahnschrift SemiBold"/>
          <w:color w:val="121D44"/>
        </w:rPr>
        <w:t xml:space="preserve"> </w:t>
      </w:r>
      <w:r w:rsidRPr="003A0684">
        <w:rPr>
          <w:rFonts w:ascii="Bahnschrift SemiBold" w:hAnsi="Bahnschrift SemiBold"/>
          <w:color w:val="121D44"/>
          <w:sz w:val="14"/>
          <w:szCs w:val="18"/>
        </w:rPr>
        <w:t xml:space="preserve">(extra) </w:t>
      </w:r>
    </w:p>
    <w:p w14:paraId="2E80995B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// EAT MORE TACOS [</w:t>
      </w:r>
      <w:proofErr w:type="spellStart"/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js</w:t>
      </w:r>
      <w:proofErr w:type="spellEnd"/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]</w:t>
      </w:r>
    </w:p>
    <w:p w14:paraId="16880251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function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proofErr w:type="spellStart"/>
      <w:proofErr w:type="gramStart"/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tacosToEat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 {</w:t>
      </w:r>
    </w:p>
    <w:p w14:paraId="7ACD911F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const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4FC1FF"/>
          <w:szCs w:val="18"/>
          <w:lang w:eastAsia="en-US"/>
        </w:rPr>
        <w:t>message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 </w:t>
      </w:r>
      <w:proofErr w:type="spellStart"/>
      <w:proofErr w:type="gramStart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document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.</w:t>
      </w:r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getElementById</w:t>
      </w:r>
      <w:proofErr w:type="spellEnd"/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Cs w:val="18"/>
          <w:lang w:eastAsia="en-US"/>
        </w:rPr>
        <w:t>kITt</w:t>
      </w:r>
      <w:proofErr w:type="spellEnd"/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);</w:t>
      </w:r>
    </w:p>
    <w:p w14:paraId="3B455F34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</w:t>
      </w:r>
      <w:proofErr w:type="spellStart"/>
      <w:proofErr w:type="gramStart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message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.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innerHTML</w:t>
      </w:r>
      <w:proofErr w:type="spellEnd"/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6F621AFD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let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 </w:t>
      </w:r>
      <w:proofErr w:type="spellStart"/>
      <w:proofErr w:type="gramStart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document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.</w:t>
      </w:r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getElementById</w:t>
      </w:r>
      <w:proofErr w:type="spellEnd"/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"tacos"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).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value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21B25898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try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{</w:t>
      </w:r>
    </w:p>
    <w:p w14:paraId="51FD7C49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proofErr w:type="gramStart"/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if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gramEnd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==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)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throw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"empty"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0495D7C9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if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spellStart"/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isNaN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))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throw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"doing math"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0383F6A4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 </w:t>
      </w:r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Number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);</w:t>
      </w:r>
    </w:p>
    <w:p w14:paraId="7899A307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proofErr w:type="gramStart"/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if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gramEnd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&lt; </w:t>
      </w:r>
      <w:r>
        <w:rPr>
          <w:rFonts w:ascii="Consolas" w:eastAsia="Times New Roman" w:hAnsi="Consolas" w:cs="Times New Roman"/>
          <w:color w:val="D4D4D4"/>
          <w:szCs w:val="18"/>
          <w:lang w:eastAsia="en-US"/>
        </w:rPr>
        <w:t>1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)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throw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"too hungry"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39103F40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proofErr w:type="gramStart"/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if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gramEnd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&gt; </w:t>
      </w:r>
      <w:r>
        <w:rPr>
          <w:rFonts w:ascii="Consolas" w:eastAsia="Times New Roman" w:hAnsi="Consolas" w:cs="Times New Roman"/>
          <w:color w:val="D4D4D4"/>
          <w:szCs w:val="18"/>
          <w:lang w:eastAsia="en-US"/>
        </w:rPr>
        <w:t>9</w:t>
      </w:r>
      <w:r w:rsidRPr="003612DF">
        <w:rPr>
          <w:rFonts w:ascii="Consolas" w:eastAsia="Times New Roman" w:hAnsi="Consolas" w:cs="Times New Roman"/>
          <w:color w:val="B5CEA8"/>
          <w:szCs w:val="18"/>
          <w:lang w:eastAsia="en-US"/>
        </w:rPr>
        <w:t>9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)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throw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"too full"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3F574FE5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  }</w:t>
      </w:r>
    </w:p>
    <w:p w14:paraId="13A0CF46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</w:t>
      </w: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catch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err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 {</w:t>
      </w:r>
    </w:p>
    <w:p w14:paraId="1B3C640F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proofErr w:type="spellStart"/>
      <w:proofErr w:type="gramStart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message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.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innerHTML</w:t>
      </w:r>
      <w:proofErr w:type="spellEnd"/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"WARNING: consuming 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+ 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x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+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 tacos may leave you 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+ 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err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76D74CB1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  }</w:t>
      </w:r>
    </w:p>
    <w:p w14:paraId="3CA619D0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}</w:t>
      </w:r>
    </w:p>
    <w:p w14:paraId="4B390F9D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// EAT MORE TACO [</w:t>
      </w:r>
      <w:proofErr w:type="spellStart"/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c#</w:t>
      </w:r>
      <w:proofErr w:type="spellEnd"/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]</w:t>
      </w:r>
    </w:p>
    <w:p w14:paraId="6718C5B6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C586C0"/>
          <w:szCs w:val="18"/>
          <w:lang w:eastAsia="en-US"/>
        </w:rPr>
        <w:t>using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4EC9B0"/>
          <w:szCs w:val="18"/>
          <w:lang w:eastAsia="en-US"/>
        </w:rPr>
        <w:t>Tacos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3C65C27D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namespace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proofErr w:type="spellStart"/>
      <w:r w:rsidRPr="003612DF">
        <w:rPr>
          <w:rFonts w:ascii="Consolas" w:eastAsia="Times New Roman" w:hAnsi="Consolas" w:cs="Times New Roman"/>
          <w:color w:val="4EC9B0"/>
          <w:szCs w:val="18"/>
          <w:lang w:eastAsia="en-US"/>
        </w:rPr>
        <w:t>MyTaco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{</w:t>
      </w:r>
    </w:p>
    <w:p w14:paraId="26E31A6A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class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4EC9B0"/>
          <w:szCs w:val="18"/>
          <w:lang w:eastAsia="en-US"/>
        </w:rPr>
        <w:t>Taco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{</w:t>
      </w:r>
    </w:p>
    <w:p w14:paraId="717928A6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  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static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void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Main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gramStart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string[</w:t>
      </w:r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], </w:t>
      </w:r>
      <w:proofErr w:type="spellStart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args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 {</w:t>
      </w:r>
    </w:p>
    <w:p w14:paraId="501967D5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      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string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txt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=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"Eat More Tacos"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;</w:t>
      </w:r>
    </w:p>
    <w:p w14:paraId="79B13636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        </w:t>
      </w:r>
      <w:proofErr w:type="spellStart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Console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.</w:t>
      </w:r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WriteLine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spellStart"/>
      <w:proofErr w:type="gramStart"/>
      <w:r w:rsidRPr="003612DF">
        <w:rPr>
          <w:rFonts w:ascii="Consolas" w:eastAsia="Times New Roman" w:hAnsi="Consolas" w:cs="Times New Roman"/>
          <w:color w:val="9CDCFE"/>
          <w:szCs w:val="18"/>
          <w:lang w:eastAsia="en-US"/>
        </w:rPr>
        <w:t>txt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.</w:t>
      </w:r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ToUpper</w:t>
      </w:r>
      <w:proofErr w:type="spellEnd"/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()); </w:t>
      </w:r>
    </w:p>
    <w:p w14:paraId="1E799BAC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        }</w:t>
      </w:r>
    </w:p>
    <w:p w14:paraId="3A55D83F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    }</w:t>
      </w:r>
    </w:p>
    <w:p w14:paraId="0A55BCA9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}</w:t>
      </w:r>
    </w:p>
    <w:p w14:paraId="163355B8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-- EAT MORE TACOS [</w:t>
      </w:r>
      <w:proofErr w:type="spellStart"/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sql</w:t>
      </w:r>
      <w:proofErr w:type="spellEnd"/>
      <w:r w:rsidRPr="003612DF">
        <w:rPr>
          <w:rFonts w:ascii="Consolas" w:eastAsia="Times New Roman" w:hAnsi="Consolas" w:cs="Times New Roman"/>
          <w:color w:val="6A9955"/>
          <w:szCs w:val="18"/>
          <w:lang w:eastAsia="en-US"/>
        </w:rPr>
        <w:t>]</w:t>
      </w:r>
    </w:p>
    <w:p w14:paraId="4A6C41C5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WITH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proofErr w:type="spellStart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cte_Tacos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(</w:t>
      </w:r>
      <w:proofErr w:type="spellStart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TacoType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)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AS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(</w:t>
      </w:r>
    </w:p>
    <w:p w14:paraId="3623F8CF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SELECT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'Beef Taco'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UNION</w:t>
      </w:r>
    </w:p>
    <w:p w14:paraId="1D0CF9AA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SELECT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'Chicken Taco'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UNION</w:t>
      </w:r>
    </w:p>
    <w:p w14:paraId="15D2A7C8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   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SELECT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CE9178"/>
          <w:szCs w:val="18"/>
          <w:lang w:eastAsia="en-US"/>
        </w:rPr>
        <w:t>'Pork Taco'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</w:t>
      </w:r>
    </w:p>
    <w:p w14:paraId="4D7B5FE6" w14:textId="77777777" w:rsidR="001F64E0" w:rsidRPr="003612DF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</w:t>
      </w:r>
    </w:p>
    <w:p w14:paraId="7AFD9153" w14:textId="208F26FD" w:rsidR="001F64E0" w:rsidRPr="001F64E0" w:rsidRDefault="001F64E0" w:rsidP="001F64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18"/>
          <w:lang w:eastAsia="en-US"/>
        </w:rPr>
      </w:pP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SELECT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TOP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B5CEA8"/>
          <w:szCs w:val="18"/>
          <w:lang w:eastAsia="en-US"/>
        </w:rPr>
        <w:t>1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proofErr w:type="spellStart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TacoType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FROM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proofErr w:type="spellStart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cte_Tacos</w:t>
      </w:r>
      <w:proofErr w:type="spell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r w:rsidRPr="003612DF">
        <w:rPr>
          <w:rFonts w:ascii="Consolas" w:eastAsia="Times New Roman" w:hAnsi="Consolas" w:cs="Times New Roman"/>
          <w:color w:val="569CD6"/>
          <w:szCs w:val="18"/>
          <w:lang w:eastAsia="en-US"/>
        </w:rPr>
        <w:t>ORDER BY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 xml:space="preserve"> </w:t>
      </w:r>
      <w:proofErr w:type="gramStart"/>
      <w:r w:rsidRPr="003612DF">
        <w:rPr>
          <w:rFonts w:ascii="Consolas" w:eastAsia="Times New Roman" w:hAnsi="Consolas" w:cs="Times New Roman"/>
          <w:color w:val="DCDCAA"/>
          <w:szCs w:val="18"/>
          <w:lang w:eastAsia="en-US"/>
        </w:rPr>
        <w:t>NEWID</w:t>
      </w:r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(</w:t>
      </w:r>
      <w:proofErr w:type="gramEnd"/>
      <w:r w:rsidRPr="003612DF">
        <w:rPr>
          <w:rFonts w:ascii="Consolas" w:eastAsia="Times New Roman" w:hAnsi="Consolas" w:cs="Times New Roman"/>
          <w:color w:val="D4D4D4"/>
          <w:szCs w:val="18"/>
          <w:lang w:eastAsia="en-US"/>
        </w:rPr>
        <w:t>)</w:t>
      </w:r>
    </w:p>
    <w:sectPr w:rsidR="001F64E0" w:rsidRPr="001F64E0" w:rsidSect="008C519C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2484" w14:textId="77777777" w:rsidR="00E071EB" w:rsidRDefault="00E071EB" w:rsidP="000C45FF">
      <w:r>
        <w:separator/>
      </w:r>
    </w:p>
  </w:endnote>
  <w:endnote w:type="continuationSeparator" w:id="0">
    <w:p w14:paraId="58533D87" w14:textId="77777777" w:rsidR="00E071EB" w:rsidRDefault="00E071E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9424" w14:textId="77777777" w:rsidR="00E071EB" w:rsidRDefault="00E071EB" w:rsidP="000C45FF">
      <w:r>
        <w:separator/>
      </w:r>
    </w:p>
  </w:footnote>
  <w:footnote w:type="continuationSeparator" w:id="0">
    <w:p w14:paraId="3B59BECB" w14:textId="77777777" w:rsidR="00E071EB" w:rsidRDefault="00E071E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65C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053D89" wp14:editId="7E1689D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Graphic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msoBA90"/>
      </v:shape>
    </w:pict>
  </w:numPicBullet>
  <w:abstractNum w:abstractNumId="0" w15:restartNumberingAfterBreak="0">
    <w:nsid w:val="23867312"/>
    <w:multiLevelType w:val="hybridMultilevel"/>
    <w:tmpl w:val="A94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1B3A"/>
    <w:multiLevelType w:val="hybridMultilevel"/>
    <w:tmpl w:val="D2443B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71B6"/>
    <w:multiLevelType w:val="hybridMultilevel"/>
    <w:tmpl w:val="657244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F4B"/>
    <w:multiLevelType w:val="hybridMultilevel"/>
    <w:tmpl w:val="5288B5EE"/>
    <w:lvl w:ilvl="0" w:tplc="302C50F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6D42"/>
    <w:multiLevelType w:val="hybridMultilevel"/>
    <w:tmpl w:val="9E1E5CD0"/>
    <w:lvl w:ilvl="0" w:tplc="302C50F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54058">
    <w:abstractNumId w:val="4"/>
  </w:num>
  <w:num w:numId="2" w16cid:durableId="171189112">
    <w:abstractNumId w:val="3"/>
  </w:num>
  <w:num w:numId="3" w16cid:durableId="1837259479">
    <w:abstractNumId w:val="0"/>
  </w:num>
  <w:num w:numId="4" w16cid:durableId="601962700">
    <w:abstractNumId w:val="2"/>
  </w:num>
  <w:num w:numId="5" w16cid:durableId="71797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1"/>
    <w:rsid w:val="000035B5"/>
    <w:rsid w:val="000170BD"/>
    <w:rsid w:val="00032C43"/>
    <w:rsid w:val="00034212"/>
    <w:rsid w:val="00036450"/>
    <w:rsid w:val="00041B10"/>
    <w:rsid w:val="0004304E"/>
    <w:rsid w:val="0006124D"/>
    <w:rsid w:val="00081281"/>
    <w:rsid w:val="00094499"/>
    <w:rsid w:val="000C45FF"/>
    <w:rsid w:val="000E28B4"/>
    <w:rsid w:val="000E3FD1"/>
    <w:rsid w:val="000E54D2"/>
    <w:rsid w:val="000F5FA0"/>
    <w:rsid w:val="000F7B3E"/>
    <w:rsid w:val="0010473A"/>
    <w:rsid w:val="00112054"/>
    <w:rsid w:val="001228F7"/>
    <w:rsid w:val="001266BD"/>
    <w:rsid w:val="001317D8"/>
    <w:rsid w:val="001525E1"/>
    <w:rsid w:val="0017681F"/>
    <w:rsid w:val="00180329"/>
    <w:rsid w:val="001855C3"/>
    <w:rsid w:val="0018613A"/>
    <w:rsid w:val="0019001F"/>
    <w:rsid w:val="001A1C2D"/>
    <w:rsid w:val="001A74A5"/>
    <w:rsid w:val="001B2ABD"/>
    <w:rsid w:val="001C7504"/>
    <w:rsid w:val="001E0391"/>
    <w:rsid w:val="001E1759"/>
    <w:rsid w:val="001F1ECC"/>
    <w:rsid w:val="001F64E0"/>
    <w:rsid w:val="00212449"/>
    <w:rsid w:val="00220351"/>
    <w:rsid w:val="002362A1"/>
    <w:rsid w:val="00237D0D"/>
    <w:rsid w:val="002400EB"/>
    <w:rsid w:val="00240FFA"/>
    <w:rsid w:val="00256CF7"/>
    <w:rsid w:val="0027424D"/>
    <w:rsid w:val="00281FD5"/>
    <w:rsid w:val="00283579"/>
    <w:rsid w:val="002D5F97"/>
    <w:rsid w:val="002F5490"/>
    <w:rsid w:val="0030481B"/>
    <w:rsid w:val="003156FC"/>
    <w:rsid w:val="003254B5"/>
    <w:rsid w:val="00326AE1"/>
    <w:rsid w:val="003477FE"/>
    <w:rsid w:val="00353310"/>
    <w:rsid w:val="00357D3B"/>
    <w:rsid w:val="003612DF"/>
    <w:rsid w:val="0037121F"/>
    <w:rsid w:val="003910D8"/>
    <w:rsid w:val="003A0684"/>
    <w:rsid w:val="003A6B7D"/>
    <w:rsid w:val="003B06CA"/>
    <w:rsid w:val="003C121D"/>
    <w:rsid w:val="003C50F0"/>
    <w:rsid w:val="00401563"/>
    <w:rsid w:val="0040376A"/>
    <w:rsid w:val="0040548D"/>
    <w:rsid w:val="004071FC"/>
    <w:rsid w:val="00420B3E"/>
    <w:rsid w:val="00427E6A"/>
    <w:rsid w:val="004456C2"/>
    <w:rsid w:val="00445947"/>
    <w:rsid w:val="004813B3"/>
    <w:rsid w:val="00496591"/>
    <w:rsid w:val="004A3AD4"/>
    <w:rsid w:val="004B15C2"/>
    <w:rsid w:val="004B565A"/>
    <w:rsid w:val="004B6E92"/>
    <w:rsid w:val="004C63E4"/>
    <w:rsid w:val="004D3011"/>
    <w:rsid w:val="004E0E9C"/>
    <w:rsid w:val="00500560"/>
    <w:rsid w:val="00502E7D"/>
    <w:rsid w:val="00503D45"/>
    <w:rsid w:val="00504D79"/>
    <w:rsid w:val="00511710"/>
    <w:rsid w:val="00517113"/>
    <w:rsid w:val="005171CC"/>
    <w:rsid w:val="00524A72"/>
    <w:rsid w:val="00525A6A"/>
    <w:rsid w:val="005262AC"/>
    <w:rsid w:val="00547717"/>
    <w:rsid w:val="005543EA"/>
    <w:rsid w:val="00567144"/>
    <w:rsid w:val="00572300"/>
    <w:rsid w:val="005C7D24"/>
    <w:rsid w:val="005D48F3"/>
    <w:rsid w:val="005E35B9"/>
    <w:rsid w:val="005E39D5"/>
    <w:rsid w:val="005E5013"/>
    <w:rsid w:val="005E51F2"/>
    <w:rsid w:val="00600670"/>
    <w:rsid w:val="00614460"/>
    <w:rsid w:val="00614F17"/>
    <w:rsid w:val="00617A18"/>
    <w:rsid w:val="0062123A"/>
    <w:rsid w:val="00626772"/>
    <w:rsid w:val="006364D7"/>
    <w:rsid w:val="006421F2"/>
    <w:rsid w:val="00644FEA"/>
    <w:rsid w:val="006451C6"/>
    <w:rsid w:val="00646E75"/>
    <w:rsid w:val="00667AE2"/>
    <w:rsid w:val="006771D0"/>
    <w:rsid w:val="00682869"/>
    <w:rsid w:val="00691AEF"/>
    <w:rsid w:val="006A3045"/>
    <w:rsid w:val="006B2E4D"/>
    <w:rsid w:val="006B3103"/>
    <w:rsid w:val="006B36A2"/>
    <w:rsid w:val="006B39BB"/>
    <w:rsid w:val="006B7BC3"/>
    <w:rsid w:val="006D01EF"/>
    <w:rsid w:val="006D3E43"/>
    <w:rsid w:val="006F108D"/>
    <w:rsid w:val="006F6EC3"/>
    <w:rsid w:val="00702F75"/>
    <w:rsid w:val="007043D0"/>
    <w:rsid w:val="00704FAA"/>
    <w:rsid w:val="00710C34"/>
    <w:rsid w:val="00714C2D"/>
    <w:rsid w:val="00715FCB"/>
    <w:rsid w:val="00733C59"/>
    <w:rsid w:val="0074154E"/>
    <w:rsid w:val="00743101"/>
    <w:rsid w:val="00760B5C"/>
    <w:rsid w:val="0076117C"/>
    <w:rsid w:val="00764C9F"/>
    <w:rsid w:val="007775E1"/>
    <w:rsid w:val="007867A0"/>
    <w:rsid w:val="007927F5"/>
    <w:rsid w:val="00795C06"/>
    <w:rsid w:val="007E105B"/>
    <w:rsid w:val="007E2F26"/>
    <w:rsid w:val="007F2578"/>
    <w:rsid w:val="00802CA0"/>
    <w:rsid w:val="00812591"/>
    <w:rsid w:val="008240A5"/>
    <w:rsid w:val="0085447F"/>
    <w:rsid w:val="0085786F"/>
    <w:rsid w:val="00890477"/>
    <w:rsid w:val="00897923"/>
    <w:rsid w:val="008A007C"/>
    <w:rsid w:val="008A4272"/>
    <w:rsid w:val="008A7A11"/>
    <w:rsid w:val="008B77D6"/>
    <w:rsid w:val="008C519C"/>
    <w:rsid w:val="00912FC4"/>
    <w:rsid w:val="009158A2"/>
    <w:rsid w:val="009260CD"/>
    <w:rsid w:val="00926908"/>
    <w:rsid w:val="00940A66"/>
    <w:rsid w:val="00952C25"/>
    <w:rsid w:val="00967805"/>
    <w:rsid w:val="009702F2"/>
    <w:rsid w:val="00980BA8"/>
    <w:rsid w:val="00986D41"/>
    <w:rsid w:val="009931AD"/>
    <w:rsid w:val="009D25E7"/>
    <w:rsid w:val="009E5D53"/>
    <w:rsid w:val="00A1425F"/>
    <w:rsid w:val="00A1447D"/>
    <w:rsid w:val="00A2118D"/>
    <w:rsid w:val="00A27868"/>
    <w:rsid w:val="00A35123"/>
    <w:rsid w:val="00A4450C"/>
    <w:rsid w:val="00A52BFA"/>
    <w:rsid w:val="00A532C7"/>
    <w:rsid w:val="00A62884"/>
    <w:rsid w:val="00A65160"/>
    <w:rsid w:val="00A864D7"/>
    <w:rsid w:val="00A94836"/>
    <w:rsid w:val="00AA719E"/>
    <w:rsid w:val="00AC37C8"/>
    <w:rsid w:val="00AD0A50"/>
    <w:rsid w:val="00AD76E2"/>
    <w:rsid w:val="00AD781A"/>
    <w:rsid w:val="00AD7A67"/>
    <w:rsid w:val="00AE01D0"/>
    <w:rsid w:val="00AE6441"/>
    <w:rsid w:val="00AF28C8"/>
    <w:rsid w:val="00B00944"/>
    <w:rsid w:val="00B02706"/>
    <w:rsid w:val="00B148E8"/>
    <w:rsid w:val="00B20152"/>
    <w:rsid w:val="00B359E4"/>
    <w:rsid w:val="00B4272B"/>
    <w:rsid w:val="00B4318C"/>
    <w:rsid w:val="00B47281"/>
    <w:rsid w:val="00B54730"/>
    <w:rsid w:val="00B57D98"/>
    <w:rsid w:val="00B64475"/>
    <w:rsid w:val="00B70850"/>
    <w:rsid w:val="00B8382C"/>
    <w:rsid w:val="00BB1712"/>
    <w:rsid w:val="00BC7494"/>
    <w:rsid w:val="00BD4218"/>
    <w:rsid w:val="00BD781F"/>
    <w:rsid w:val="00BF2527"/>
    <w:rsid w:val="00BF42A0"/>
    <w:rsid w:val="00BF5827"/>
    <w:rsid w:val="00BF64A2"/>
    <w:rsid w:val="00C066B6"/>
    <w:rsid w:val="00C212F0"/>
    <w:rsid w:val="00C235B8"/>
    <w:rsid w:val="00C37BA1"/>
    <w:rsid w:val="00C4674C"/>
    <w:rsid w:val="00C506CF"/>
    <w:rsid w:val="00C612F7"/>
    <w:rsid w:val="00C62D3B"/>
    <w:rsid w:val="00C72BED"/>
    <w:rsid w:val="00C93640"/>
    <w:rsid w:val="00C9455F"/>
    <w:rsid w:val="00C9578B"/>
    <w:rsid w:val="00CA5DB8"/>
    <w:rsid w:val="00CB0055"/>
    <w:rsid w:val="00CB36AA"/>
    <w:rsid w:val="00CB648A"/>
    <w:rsid w:val="00CB6AC6"/>
    <w:rsid w:val="00CE6E8C"/>
    <w:rsid w:val="00CF22E5"/>
    <w:rsid w:val="00CF48B0"/>
    <w:rsid w:val="00CF6D28"/>
    <w:rsid w:val="00D0262C"/>
    <w:rsid w:val="00D2522B"/>
    <w:rsid w:val="00D422DE"/>
    <w:rsid w:val="00D516C3"/>
    <w:rsid w:val="00D5459D"/>
    <w:rsid w:val="00D624BD"/>
    <w:rsid w:val="00D67244"/>
    <w:rsid w:val="00D97FF1"/>
    <w:rsid w:val="00DA1F4D"/>
    <w:rsid w:val="00DC0FE5"/>
    <w:rsid w:val="00DC4BDB"/>
    <w:rsid w:val="00DC740D"/>
    <w:rsid w:val="00DD172A"/>
    <w:rsid w:val="00DD5AB4"/>
    <w:rsid w:val="00DE6A16"/>
    <w:rsid w:val="00E009AB"/>
    <w:rsid w:val="00E071EB"/>
    <w:rsid w:val="00E17E05"/>
    <w:rsid w:val="00E25A26"/>
    <w:rsid w:val="00E31A15"/>
    <w:rsid w:val="00E4381A"/>
    <w:rsid w:val="00E47951"/>
    <w:rsid w:val="00E543EF"/>
    <w:rsid w:val="00E54721"/>
    <w:rsid w:val="00E55D74"/>
    <w:rsid w:val="00E66C17"/>
    <w:rsid w:val="00E74254"/>
    <w:rsid w:val="00E74EFC"/>
    <w:rsid w:val="00E81633"/>
    <w:rsid w:val="00E81CC8"/>
    <w:rsid w:val="00E94955"/>
    <w:rsid w:val="00F17AC5"/>
    <w:rsid w:val="00F205D7"/>
    <w:rsid w:val="00F60274"/>
    <w:rsid w:val="00F77FB9"/>
    <w:rsid w:val="00F8690A"/>
    <w:rsid w:val="00FB068F"/>
    <w:rsid w:val="00F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06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2278F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728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21D4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752EB0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47281"/>
    <w:rPr>
      <w:rFonts w:asciiTheme="majorHAnsi" w:eastAsiaTheme="majorEastAsia" w:hAnsiTheme="majorHAnsi" w:cstheme="majorBidi"/>
      <w:b/>
      <w:caps/>
      <w:color w:val="121D4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2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qakitt" TargetMode="External"/><Relationship Id="rId13" Type="http://schemas.openxmlformats.org/officeDocument/2006/relationships/hyperlink" Target="https://drive.google.com/drive/folders/1mj1-YbUfpyQHXKICCjmIPAE_S5yfNyFN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kitt@made.llc?subject=Love%20Your%20Resume!%20You%20Can%20Do%20This!!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youtu.be/cex2SMMODb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itt.one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hyperlink" Target="https://made.llc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ndard-made/" TargetMode="Externa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Hudson\AppData\Local\Microsoft\Office\16.0\DTS\en-US%7b1713D4F8-D3CC-4282-B3DD-3BB0E601DCBF%7d\%7b45C52D99-66E0-4C66-8F5F-CCF93344471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DevOps (IaaS/SaaS): CI/CD + IaC</c:v>
                </c:pt>
                <c:pt idx="1">
                  <c:v>QA: Test Strategy &amp; Planning</c:v>
                </c:pt>
                <c:pt idx="2">
                  <c:v>QA: Test Framework/Architecture</c:v>
                </c:pt>
                <c:pt idx="3">
                  <c:v>Automation (API): REST/Load/Perf</c:v>
                </c:pt>
                <c:pt idx="4">
                  <c:v>Automation (UI/UX): Desktop/Web/Mobile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6-48C1-9AA5-A63BCB0BD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5"/>
                <c:pt idx="0">
                  <c:v>Mindfulness</c:v>
                </c:pt>
                <c:pt idx="1">
                  <c:v>Attention to Detail</c:v>
                </c:pt>
                <c:pt idx="2">
                  <c:v>Communication</c:v>
                </c:pt>
                <c:pt idx="3">
                  <c:v>Curiosity</c:v>
                </c:pt>
                <c:pt idx="4">
                  <c:v>Adaptability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D8-4218-8B37-ADD0432D2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1CD644682547D09A248E7A5F69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40B4E-D23C-4724-9D52-04DB8AFBCA8F}"/>
      </w:docPartPr>
      <w:docPartBody>
        <w:p w:rsidR="005A3A6C" w:rsidRDefault="00714FC4">
          <w:pPr>
            <w:pStyle w:val="AB1CD644682547D09A248E7A5F695D6A"/>
          </w:pPr>
          <w:r w:rsidRPr="00CB0055">
            <w:t>Contact</w:t>
          </w:r>
        </w:p>
      </w:docPartBody>
    </w:docPart>
    <w:docPart>
      <w:docPartPr>
        <w:name w:val="CD0F71D592784988A0C3A31DD9D9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2028-124C-4519-8009-F9F4B34BADFD}"/>
      </w:docPartPr>
      <w:docPartBody>
        <w:p w:rsidR="005A3A6C" w:rsidRDefault="00714FC4">
          <w:pPr>
            <w:pStyle w:val="CD0F71D592784988A0C3A31DD9D9492D"/>
          </w:pPr>
          <w:r w:rsidRPr="004D3011">
            <w:t>PHONE:</w:t>
          </w:r>
        </w:p>
      </w:docPartBody>
    </w:docPart>
    <w:docPart>
      <w:docPartPr>
        <w:name w:val="A4FC3489D7764200A0B3C909DC44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7F8B3-D967-4715-8D5F-E2CF149F5AE9}"/>
      </w:docPartPr>
      <w:docPartBody>
        <w:p w:rsidR="005A3A6C" w:rsidRDefault="00714FC4">
          <w:pPr>
            <w:pStyle w:val="A4FC3489D7764200A0B3C909DC447B7C"/>
          </w:pPr>
          <w:r w:rsidRPr="004D3011">
            <w:t>EMAIL:</w:t>
          </w:r>
        </w:p>
      </w:docPartBody>
    </w:docPart>
    <w:docPart>
      <w:docPartPr>
        <w:name w:val="69CE29B8646A4FAFB98F0155D41E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CAF2-06ED-4339-893F-3CA25A19A087}"/>
      </w:docPartPr>
      <w:docPartBody>
        <w:p w:rsidR="005A3A6C" w:rsidRDefault="00714FC4">
          <w:pPr>
            <w:pStyle w:val="69CE29B8646A4FAFB98F0155D41EEA7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DF"/>
    <w:rsid w:val="000361DD"/>
    <w:rsid w:val="00055CA9"/>
    <w:rsid w:val="000C6E4A"/>
    <w:rsid w:val="000F5013"/>
    <w:rsid w:val="001F0EE9"/>
    <w:rsid w:val="002D6B18"/>
    <w:rsid w:val="00305DC8"/>
    <w:rsid w:val="003638A4"/>
    <w:rsid w:val="003A1204"/>
    <w:rsid w:val="003E66D8"/>
    <w:rsid w:val="004A72E1"/>
    <w:rsid w:val="005A3A6C"/>
    <w:rsid w:val="006C33A1"/>
    <w:rsid w:val="00714FC4"/>
    <w:rsid w:val="007C6E6D"/>
    <w:rsid w:val="008B7201"/>
    <w:rsid w:val="008D38E3"/>
    <w:rsid w:val="009C6E69"/>
    <w:rsid w:val="00AB4CB7"/>
    <w:rsid w:val="00AE72AA"/>
    <w:rsid w:val="00AF053A"/>
    <w:rsid w:val="00BF0EDF"/>
    <w:rsid w:val="00C2004F"/>
    <w:rsid w:val="00CC7055"/>
    <w:rsid w:val="00D41665"/>
    <w:rsid w:val="00D647A9"/>
    <w:rsid w:val="00DF64B2"/>
    <w:rsid w:val="00E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F0ED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CD644682547D09A248E7A5F695D6A">
    <w:name w:val="AB1CD644682547D09A248E7A5F695D6A"/>
  </w:style>
  <w:style w:type="paragraph" w:customStyle="1" w:styleId="CD0F71D592784988A0C3A31DD9D9492D">
    <w:name w:val="CD0F71D592784988A0C3A31DD9D9492D"/>
  </w:style>
  <w:style w:type="paragraph" w:customStyle="1" w:styleId="A4FC3489D7764200A0B3C909DC447B7C">
    <w:name w:val="A4FC3489D7764200A0B3C909DC447B7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9CE29B8646A4FAFB98F0155D41EEA71">
    <w:name w:val="69CE29B8646A4FAFB98F0155D41EEA71"/>
  </w:style>
  <w:style w:type="character" w:customStyle="1" w:styleId="Heading2Char">
    <w:name w:val="Heading 2 Char"/>
    <w:basedOn w:val="DefaultParagraphFont"/>
    <w:link w:val="Heading2"/>
    <w:uiPriority w:val="9"/>
    <w:rsid w:val="00BF0EDF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{45C52D99-66E0-4C66-8F5F-CCF933444714}tf00546271_win32</Template>
  <TotalTime>0</TotalTime>
  <Pages>3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2023-01-16T17:23:00Z</dcterms:created>
  <dcterms:modified xsi:type="dcterms:W3CDTF">2023-01-16T17:23:00Z</dcterms:modified>
</cp:coreProperties>
</file>